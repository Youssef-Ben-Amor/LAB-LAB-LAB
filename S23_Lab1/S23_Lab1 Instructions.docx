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p w14:paraId="574FB02A" w14:textId="42AC5B90" w:rsidR="00F7539C" w:rsidRDefault="00F7539C" w:rsidP="00F7539C">
      <w:pPr>
        <w:pStyle w:val="Titre"/>
      </w:pPr>
      <w:r w:rsidRPr="48C48EC0">
        <w:t>Laboratoire</w:t>
      </w:r>
      <w:r>
        <w:t xml:space="preserve">: </w:t>
      </w:r>
      <w:r w:rsidR="001B48D0">
        <w:t>Introduction Javascript</w:t>
      </w:r>
    </w:p>
    <w:p w14:paraId="2726140A" w14:textId="77777777" w:rsidR="00F7539C" w:rsidRDefault="00F7539C" w:rsidP="00F7539C">
      <w:pPr>
        <w:pStyle w:val="Titre1"/>
      </w:pPr>
      <w:r>
        <w:t>Objectif(s)</w:t>
      </w:r>
    </w:p>
    <w:p w14:paraId="7CA6E4EB" w14:textId="41D93839" w:rsidR="001C52BC" w:rsidRDefault="001B48D0" w:rsidP="001C52BC">
      <w:pPr>
        <w:numPr>
          <w:ilvl w:val="0"/>
          <w:numId w:val="18"/>
        </w:numPr>
        <w:spacing w:beforeAutospacing="1" w:after="100" w:afterAutospacing="1" w:line="240" w:lineRule="auto"/>
        <w:rPr>
          <w:rFonts w:ascii="Segoe UI" w:eastAsia="Times New Roman" w:hAnsi="Segoe UI" w:cs="Segoe UI"/>
          <w:color w:val="1C1E21"/>
        </w:rPr>
      </w:pPr>
      <w:r>
        <w:rPr>
          <w:rFonts w:ascii="Segoe UI" w:eastAsia="Times New Roman" w:hAnsi="Segoe UI" w:cs="Segoe UI"/>
          <w:color w:val="1C1E21"/>
        </w:rPr>
        <w:t>Apprendre à utiliser JavaScript</w:t>
      </w:r>
    </w:p>
    <w:p w14:paraId="773FA891" w14:textId="7810182E" w:rsidR="001B48D0" w:rsidRDefault="001B48D0" w:rsidP="001B48D0">
      <w:pPr>
        <w:numPr>
          <w:ilvl w:val="1"/>
          <w:numId w:val="18"/>
        </w:numPr>
        <w:spacing w:beforeAutospacing="1" w:after="100" w:afterAutospacing="1" w:line="240" w:lineRule="auto"/>
        <w:rPr>
          <w:rFonts w:ascii="Segoe UI" w:eastAsia="Times New Roman" w:hAnsi="Segoe UI" w:cs="Segoe UI"/>
          <w:color w:val="1C1E21"/>
        </w:rPr>
      </w:pPr>
      <w:r>
        <w:rPr>
          <w:rFonts w:ascii="Segoe UI" w:eastAsia="Times New Roman" w:hAnsi="Segoe UI" w:cs="Segoe UI"/>
          <w:color w:val="1C1E21"/>
        </w:rPr>
        <w:t>Obtenir des éléments</w:t>
      </w:r>
    </w:p>
    <w:p w14:paraId="751ADD7A" w14:textId="7A4484B7" w:rsidR="001B48D0" w:rsidRDefault="001B48D0" w:rsidP="001B48D0">
      <w:pPr>
        <w:numPr>
          <w:ilvl w:val="1"/>
          <w:numId w:val="18"/>
        </w:numPr>
        <w:spacing w:beforeAutospacing="1" w:after="100" w:afterAutospacing="1" w:line="240" w:lineRule="auto"/>
        <w:rPr>
          <w:rFonts w:ascii="Segoe UI" w:eastAsia="Times New Roman" w:hAnsi="Segoe UI" w:cs="Segoe UI"/>
          <w:color w:val="1C1E21"/>
        </w:rPr>
      </w:pPr>
      <w:r>
        <w:rPr>
          <w:rFonts w:ascii="Segoe UI" w:eastAsia="Times New Roman" w:hAnsi="Segoe UI" w:cs="Segoe UI"/>
          <w:color w:val="1C1E21"/>
        </w:rPr>
        <w:t>Ajouter des éléments</w:t>
      </w:r>
    </w:p>
    <w:p w14:paraId="0B3A7E99" w14:textId="673EFB06" w:rsidR="001B48D0" w:rsidRDefault="001B48D0" w:rsidP="001B48D0">
      <w:pPr>
        <w:numPr>
          <w:ilvl w:val="1"/>
          <w:numId w:val="18"/>
        </w:numPr>
        <w:spacing w:beforeAutospacing="1" w:after="100" w:afterAutospacing="1" w:line="240" w:lineRule="auto"/>
        <w:rPr>
          <w:rFonts w:ascii="Segoe UI" w:eastAsia="Times New Roman" w:hAnsi="Segoe UI" w:cs="Segoe UI"/>
          <w:color w:val="1C1E21"/>
        </w:rPr>
      </w:pPr>
      <w:r>
        <w:rPr>
          <w:rFonts w:ascii="Segoe UI" w:eastAsia="Times New Roman" w:hAnsi="Segoe UI" w:cs="Segoe UI"/>
          <w:color w:val="1C1E21"/>
        </w:rPr>
        <w:t>Modifier des éléments</w:t>
      </w:r>
    </w:p>
    <w:p w14:paraId="69E48004" w14:textId="1A97EA4D" w:rsidR="001C52BC" w:rsidRPr="001B48D0" w:rsidRDefault="001B48D0" w:rsidP="001B48D0">
      <w:pPr>
        <w:numPr>
          <w:ilvl w:val="1"/>
          <w:numId w:val="18"/>
        </w:numPr>
        <w:spacing w:beforeAutospacing="1" w:after="100" w:afterAutospacing="1" w:line="240" w:lineRule="auto"/>
        <w:rPr>
          <w:rFonts w:ascii="Segoe UI" w:eastAsia="Times New Roman" w:hAnsi="Segoe UI" w:cs="Segoe UI"/>
          <w:color w:val="1C1E21"/>
        </w:rPr>
      </w:pPr>
      <w:r>
        <w:rPr>
          <w:rFonts w:ascii="Segoe UI" w:eastAsia="Times New Roman" w:hAnsi="Segoe UI" w:cs="Segoe UI"/>
          <w:color w:val="1C1E21"/>
        </w:rPr>
        <w:t>Réagir à des évènements</w:t>
      </w:r>
    </w:p>
    <w:p w14:paraId="4F4D449E" w14:textId="77777777" w:rsidR="00F7539C" w:rsidRDefault="00F7539C" w:rsidP="00F7539C"/>
    <w:p w14:paraId="295235D7" w14:textId="77777777" w:rsidR="00C920E0" w:rsidRDefault="00C920E0" w:rsidP="00C920E0">
      <w:pPr>
        <w:pStyle w:val="Titre1"/>
      </w:pPr>
      <w:r>
        <w:t>Créer la branche de la fonctionnalité</w:t>
      </w:r>
    </w:p>
    <w:p w14:paraId="51E83400" w14:textId="77777777" w:rsidR="00C920E0" w:rsidRDefault="00C920E0" w:rsidP="00C920E0">
      <w:pPr>
        <w:pStyle w:val="paragraph"/>
        <w:shd w:val="clear" w:color="auto" w:fill="D7E7F0"/>
        <w:textAlignment w:val="baseline"/>
        <w:rPr>
          <w:caps/>
        </w:rPr>
      </w:pPr>
      <w:r>
        <w:rPr>
          <w:rStyle w:val="normaltextrun"/>
          <w:rFonts w:ascii="Gill Sans MT" w:hAnsi="Gill Sans MT"/>
          <w:caps/>
          <w:sz w:val="20"/>
          <w:szCs w:val="20"/>
          <w:shd w:val="clear" w:color="auto" w:fill="D7E7F0"/>
        </w:rPr>
        <w:t>Clonage du repository</w:t>
      </w:r>
      <w:r>
        <w:rPr>
          <w:rStyle w:val="eop"/>
          <w:rFonts w:ascii="Gill Sans MT" w:hAnsi="Gill Sans MT"/>
          <w:caps/>
          <w:sz w:val="20"/>
          <w:szCs w:val="20"/>
        </w:rPr>
        <w:t> </w:t>
      </w:r>
    </w:p>
    <w:p w14:paraId="541FB4FF" w14:textId="77777777" w:rsidR="00C920E0" w:rsidRPr="00364654" w:rsidRDefault="00C920E0" w:rsidP="00156F20">
      <w:pPr>
        <w:pStyle w:val="Paragraphedeliste"/>
        <w:numPr>
          <w:ilvl w:val="0"/>
          <w:numId w:val="1"/>
        </w:numPr>
        <w:spacing w:before="0" w:after="160" w:line="259" w:lineRule="auto"/>
      </w:pPr>
      <w:r w:rsidRPr="00364654">
        <w:t>Dans Gitkraken, clonez le repository </w:t>
      </w:r>
    </w:p>
    <w:p w14:paraId="5F6F8209" w14:textId="77777777" w:rsidR="00C920E0" w:rsidRPr="00364654" w:rsidRDefault="00C920E0" w:rsidP="00156F20">
      <w:pPr>
        <w:pStyle w:val="Paragraphedeliste"/>
        <w:numPr>
          <w:ilvl w:val="1"/>
          <w:numId w:val="1"/>
        </w:numPr>
        <w:spacing w:before="0" w:after="160" w:line="259" w:lineRule="auto"/>
      </w:pPr>
      <w:r w:rsidRPr="00364654">
        <w:t>Soit via URL </w:t>
      </w:r>
    </w:p>
    <w:p w14:paraId="53DC8695" w14:textId="77777777" w:rsidR="00C920E0" w:rsidRPr="00364654" w:rsidRDefault="00C920E0" w:rsidP="00156F20">
      <w:pPr>
        <w:pStyle w:val="Paragraphedeliste"/>
        <w:numPr>
          <w:ilvl w:val="1"/>
          <w:numId w:val="1"/>
        </w:numPr>
        <w:spacing w:before="0" w:after="160" w:line="259" w:lineRule="auto"/>
      </w:pPr>
      <w:r w:rsidRPr="00364654">
        <w:t>Soit via GitHub.com </w:t>
      </w:r>
    </w:p>
    <w:p w14:paraId="4E23F0DF" w14:textId="77777777" w:rsidR="00C920E0" w:rsidRPr="00364654" w:rsidRDefault="00C920E0" w:rsidP="00156F20">
      <w:pPr>
        <w:pStyle w:val="Paragraphedeliste"/>
        <w:numPr>
          <w:ilvl w:val="0"/>
          <w:numId w:val="1"/>
        </w:numPr>
        <w:spacing w:before="0" w:after="160" w:line="259" w:lineRule="auto"/>
      </w:pPr>
      <w:r w:rsidRPr="00364654">
        <w:t>Ouvrez le repository (OK) </w:t>
      </w:r>
    </w:p>
    <w:p w14:paraId="53DC86AF" w14:textId="77777777" w:rsidR="00C920E0" w:rsidRDefault="00C920E0" w:rsidP="00C920E0">
      <w:pPr>
        <w:pStyle w:val="paragraph"/>
        <w:shd w:val="clear" w:color="auto" w:fill="D7E7F0"/>
        <w:textAlignment w:val="baseline"/>
        <w:rPr>
          <w:caps/>
        </w:rPr>
      </w:pPr>
      <w:r>
        <w:rPr>
          <w:rStyle w:val="normaltextrun"/>
          <w:rFonts w:ascii="Gill Sans MT" w:hAnsi="Gill Sans MT"/>
          <w:caps/>
          <w:sz w:val="20"/>
          <w:szCs w:val="20"/>
          <w:shd w:val="clear" w:color="auto" w:fill="D7E7F0"/>
        </w:rPr>
        <w:t>Création d’une branche pour la fonctionnalité</w:t>
      </w:r>
      <w:r>
        <w:rPr>
          <w:rStyle w:val="eop"/>
          <w:rFonts w:ascii="Gill Sans MT" w:hAnsi="Gill Sans MT"/>
          <w:caps/>
          <w:sz w:val="20"/>
          <w:szCs w:val="20"/>
        </w:rPr>
        <w:t> </w:t>
      </w:r>
    </w:p>
    <w:p w14:paraId="4E27C216" w14:textId="2DA46629" w:rsidR="00C920E0" w:rsidRPr="00364654" w:rsidRDefault="00C920E0" w:rsidP="00156F20">
      <w:pPr>
        <w:pStyle w:val="Paragraphedeliste"/>
        <w:numPr>
          <w:ilvl w:val="0"/>
          <w:numId w:val="1"/>
        </w:numPr>
        <w:spacing w:before="0" w:after="160" w:line="259" w:lineRule="auto"/>
      </w:pPr>
      <w:r w:rsidRPr="00364654">
        <w:t xml:space="preserve">Créez une branche appelée </w:t>
      </w:r>
      <w:r w:rsidRPr="007752B5">
        <w:rPr>
          <w:b/>
          <w:bCs/>
        </w:rPr>
        <w:t>FCT</w:t>
      </w:r>
      <w:r>
        <w:rPr>
          <w:b/>
          <w:bCs/>
        </w:rPr>
        <w:t xml:space="preserve"> _</w:t>
      </w:r>
      <w:r w:rsidR="001B48D0">
        <w:rPr>
          <w:b/>
          <w:bCs/>
        </w:rPr>
        <w:t>MODIFICATIONS_DOM_JS</w:t>
      </w:r>
    </w:p>
    <w:p w14:paraId="664DB004" w14:textId="77777777" w:rsidR="00C920E0" w:rsidRDefault="00C920E0" w:rsidP="00156F20">
      <w:pPr>
        <w:pStyle w:val="Paragraphedeliste"/>
        <w:numPr>
          <w:ilvl w:val="0"/>
          <w:numId w:val="1"/>
        </w:numPr>
        <w:spacing w:before="0" w:after="160" w:line="259" w:lineRule="auto"/>
      </w:pPr>
      <w:r w:rsidRPr="00364654">
        <w:t>Assurez-vous d'être dans la branche que vous avez créée dans LOCAL </w:t>
      </w:r>
    </w:p>
    <w:p w14:paraId="699307AE" w14:textId="77777777" w:rsidR="007A729A" w:rsidRDefault="007A729A" w:rsidP="007A729A">
      <w:pPr>
        <w:spacing w:before="0" w:after="160" w:line="259" w:lineRule="auto"/>
      </w:pPr>
    </w:p>
    <w:p w14:paraId="11BDF545" w14:textId="77777777" w:rsidR="007A729A" w:rsidRDefault="007A729A" w:rsidP="007A729A">
      <w:pPr>
        <w:spacing w:before="0" w:after="160" w:line="259" w:lineRule="auto"/>
      </w:pPr>
    </w:p>
    <w:p w14:paraId="22FEF037" w14:textId="77777777" w:rsidR="00C920E0" w:rsidRDefault="00C920E0" w:rsidP="00C920E0"/>
    <w:p w14:paraId="4286A8AB" w14:textId="77777777" w:rsidR="001C52BC" w:rsidRDefault="001C52BC">
      <w:pPr>
        <w:rPr>
          <w:caps/>
          <w:color w:val="FFFFFF" w:themeColor="background1"/>
          <w:spacing w:val="15"/>
          <w:sz w:val="22"/>
          <w:szCs w:val="22"/>
        </w:rPr>
      </w:pPr>
      <w:r>
        <w:br w:type="page"/>
      </w:r>
    </w:p>
    <w:p w14:paraId="03E3ECF6" w14:textId="65634346" w:rsidR="00DC031E" w:rsidRDefault="001B48D0" w:rsidP="00DC031E">
      <w:pPr>
        <w:pStyle w:val="Titre1"/>
      </w:pPr>
      <w:r>
        <w:lastRenderedPageBreak/>
        <w:t>LES BASES DE JAVASCRIPT</w:t>
      </w:r>
    </w:p>
    <w:p w14:paraId="5A065070" w14:textId="2D6470A9" w:rsidR="00DC031E" w:rsidRPr="00497FB0" w:rsidRDefault="001B48D0" w:rsidP="00DC031E">
      <w:pPr>
        <w:pStyle w:val="Titre2"/>
      </w:pPr>
      <w:r>
        <w:t>GÉNÉRER DU CONTENU</w:t>
      </w:r>
    </w:p>
    <w:p w14:paraId="2CE94F36" w14:textId="6A1979D7" w:rsidR="001B48D0" w:rsidRDefault="001B48D0" w:rsidP="001B48D0">
      <w:r w:rsidRPr="001B48D0">
        <w:rPr>
          <w:highlight w:val="yellow"/>
        </w:rPr>
        <w:t>ATTENTION :</w:t>
      </w:r>
      <w:r>
        <w:t xml:space="preserve"> Ce laboratoire est très différent </w:t>
      </w:r>
      <w:proofErr w:type="gramStart"/>
      <w:r>
        <w:t>des autre</w:t>
      </w:r>
      <w:proofErr w:type="gramEnd"/>
      <w:r>
        <w:t xml:space="preserve">. Pour simplifier l’apprentissage de </w:t>
      </w:r>
      <w:r w:rsidRPr="001B48D0">
        <w:rPr>
          <w:b/>
          <w:bCs/>
        </w:rPr>
        <w:t>JavaScript</w:t>
      </w:r>
      <w:r>
        <w:t xml:space="preserve">, il contient uniquement un fichier </w:t>
      </w:r>
      <w:r w:rsidRPr="001B48D0">
        <w:rPr>
          <w:b/>
          <w:bCs/>
        </w:rPr>
        <w:t>index.html</w:t>
      </w:r>
      <w:r w:rsidR="0089411F">
        <w:rPr>
          <w:b/>
          <w:bCs/>
        </w:rPr>
        <w:t xml:space="preserve">, </w:t>
      </w:r>
      <w:r w:rsidR="0089411F" w:rsidRPr="0089411F">
        <w:t xml:space="preserve">un fichier </w:t>
      </w:r>
      <w:r w:rsidR="0089411F">
        <w:rPr>
          <w:b/>
          <w:bCs/>
        </w:rPr>
        <w:t>style.css</w:t>
      </w:r>
      <w:r>
        <w:t xml:space="preserve"> et un fichier </w:t>
      </w:r>
      <w:r w:rsidRPr="001B48D0">
        <w:rPr>
          <w:b/>
          <w:bCs/>
        </w:rPr>
        <w:t>script.js</w:t>
      </w:r>
      <w:r>
        <w:t xml:space="preserve">. Vous pouvez utiliser </w:t>
      </w:r>
      <w:r w:rsidRPr="00173D8C">
        <w:rPr>
          <w:b/>
          <w:bCs/>
        </w:rPr>
        <w:t>VS Code</w:t>
      </w:r>
      <w:r>
        <w:t xml:space="preserve"> ou </w:t>
      </w:r>
      <w:r w:rsidRPr="00173D8C">
        <w:rPr>
          <w:b/>
          <w:bCs/>
        </w:rPr>
        <w:t>Visual Studio</w:t>
      </w:r>
      <w:r>
        <w:t xml:space="preserve"> pour travailler. C’est probablement une bonne idée de mettre vo</w:t>
      </w:r>
      <w:r w:rsidR="00173D8C">
        <w:t xml:space="preserve">s fichiers </w:t>
      </w:r>
      <w:r w:rsidR="00D54498">
        <w:t>script</w:t>
      </w:r>
      <w:r w:rsidR="00173D8C">
        <w:t xml:space="preserve">.js et </w:t>
      </w:r>
      <w:r w:rsidR="00D54498">
        <w:t>index</w:t>
      </w:r>
      <w:r w:rsidR="00173D8C">
        <w:t>.html</w:t>
      </w:r>
      <w:r>
        <w:t xml:space="preserve"> côte à côte</w:t>
      </w:r>
      <w:r w:rsidR="00D54498">
        <w:t xml:space="preserve"> pour travailler</w:t>
      </w:r>
      <w:r>
        <w:t>.</w:t>
      </w:r>
    </w:p>
    <w:p w14:paraId="36C43F71" w14:textId="5D2F2D8B" w:rsidR="00173D8C" w:rsidRDefault="00173D8C" w:rsidP="004E383D">
      <w:pPr>
        <w:pStyle w:val="Paragraphedeliste"/>
        <w:numPr>
          <w:ilvl w:val="0"/>
          <w:numId w:val="28"/>
        </w:numPr>
      </w:pPr>
      <w:r>
        <w:t xml:space="preserve">Ouvrez les pages </w:t>
      </w:r>
      <w:r w:rsidRPr="00173D8C">
        <w:rPr>
          <w:b/>
          <w:bCs/>
        </w:rPr>
        <w:t>index.html</w:t>
      </w:r>
      <w:r>
        <w:t xml:space="preserve"> et </w:t>
      </w:r>
      <w:r w:rsidRPr="00173D8C">
        <w:rPr>
          <w:b/>
          <w:bCs/>
        </w:rPr>
        <w:t>script.js</w:t>
      </w:r>
      <w:r>
        <w:t xml:space="preserve"> dans un éditeur de votre choix.</w:t>
      </w:r>
    </w:p>
    <w:p w14:paraId="2CFB959B" w14:textId="5CCCC591" w:rsidR="00173D8C" w:rsidRPr="00173D8C" w:rsidRDefault="00173D8C" w:rsidP="004E383D">
      <w:pPr>
        <w:pStyle w:val="Paragraphedeliste"/>
        <w:numPr>
          <w:ilvl w:val="0"/>
          <w:numId w:val="28"/>
        </w:numPr>
      </w:pPr>
      <w:r>
        <w:t xml:space="preserve">Ouvrez la page </w:t>
      </w:r>
      <w:r w:rsidRPr="00173D8C">
        <w:rPr>
          <w:b/>
          <w:bCs/>
        </w:rPr>
        <w:t>index.html</w:t>
      </w:r>
      <w:r>
        <w:rPr>
          <w:b/>
          <w:bCs/>
        </w:rPr>
        <w:t xml:space="preserve"> </w:t>
      </w:r>
      <w:r w:rsidRPr="00173D8C">
        <w:t>dans un navigateur de votre choix</w:t>
      </w:r>
      <w:r>
        <w:t>.</w:t>
      </w:r>
    </w:p>
    <w:p w14:paraId="4165FD60" w14:textId="231F9A30" w:rsidR="00173D8C" w:rsidRDefault="00173D8C" w:rsidP="004E383D">
      <w:pPr>
        <w:pStyle w:val="Paragraphedeliste"/>
        <w:numPr>
          <w:ilvl w:val="0"/>
          <w:numId w:val="28"/>
        </w:numPr>
      </w:pPr>
      <w:r w:rsidRPr="007535D1">
        <w:rPr>
          <w:b/>
          <w:bCs/>
          <w:highlight w:val="yellow"/>
        </w:rPr>
        <w:t>Attention</w:t>
      </w:r>
      <w:r>
        <w:rPr>
          <w:b/>
          <w:bCs/>
        </w:rPr>
        <w:t>, vous allez devoir recharger la page chaque fois que vous allez tester une modification.</w:t>
      </w:r>
    </w:p>
    <w:p w14:paraId="0E00A302" w14:textId="1AC3DA86" w:rsidR="00173D8C" w:rsidRDefault="00173D8C" w:rsidP="004E383D">
      <w:pPr>
        <w:pStyle w:val="Paragraphedeliste"/>
        <w:numPr>
          <w:ilvl w:val="0"/>
          <w:numId w:val="28"/>
        </w:numPr>
      </w:pPr>
      <w:r>
        <w:t xml:space="preserve">Le premier objectif c’est de pouvoir </w:t>
      </w:r>
      <w:r w:rsidRPr="00173D8C">
        <w:rPr>
          <w:b/>
          <w:bCs/>
        </w:rPr>
        <w:t>ajouter des éléments</w:t>
      </w:r>
      <w:r>
        <w:t xml:space="preserve"> à cette page HTML en manipulant le </w:t>
      </w:r>
      <w:r w:rsidRPr="00173D8C">
        <w:rPr>
          <w:b/>
          <w:bCs/>
        </w:rPr>
        <w:t>DOM</w:t>
      </w:r>
      <w:r>
        <w:t xml:space="preserve"> avec du code JavaScript. </w:t>
      </w:r>
      <w:r w:rsidR="007535D1">
        <w:t>Vous allez</w:t>
      </w:r>
      <w:r>
        <w:t xml:space="preserve"> ajouter</w:t>
      </w:r>
      <w:r w:rsidR="007535D1">
        <w:t xml:space="preserve"> les</w:t>
      </w:r>
      <w:r>
        <w:t xml:space="preserve"> éléments à l’intérieur du div avec </w:t>
      </w:r>
      <w:proofErr w:type="spellStart"/>
      <w:r>
        <w:t>l’id</w:t>
      </w:r>
      <w:proofErr w:type="spellEnd"/>
      <w:r>
        <w:t xml:space="preserve"> </w:t>
      </w:r>
      <w:r w:rsidRPr="007535D1">
        <w:rPr>
          <w:b/>
          <w:bCs/>
        </w:rPr>
        <w:t>« </w:t>
      </w:r>
      <w:proofErr w:type="spellStart"/>
      <w:r w:rsidRPr="007535D1">
        <w:rPr>
          <w:b/>
          <w:bCs/>
        </w:rPr>
        <w:t>demo</w:t>
      </w:r>
      <w:proofErr w:type="spellEnd"/>
      <w:r w:rsidRPr="007535D1">
        <w:rPr>
          <w:b/>
          <w:bCs/>
        </w:rPr>
        <w:t> ».</w:t>
      </w:r>
    </w:p>
    <w:p w14:paraId="2E8E5DC3" w14:textId="77777777" w:rsidR="00173D8C" w:rsidRDefault="00173D8C" w:rsidP="00173D8C">
      <w:pPr>
        <w:pStyle w:val="Paragraphedeliste"/>
        <w:ind w:left="1080"/>
      </w:pPr>
      <w:r w:rsidRPr="00173D8C">
        <w:rPr>
          <w:noProof/>
        </w:rPr>
        <w:drawing>
          <wp:inline distT="0" distB="0" distL="0" distR="0" wp14:anchorId="24DB1036" wp14:editId="441D9326">
            <wp:extent cx="3086099" cy="1114425"/>
            <wp:effectExtent l="0" t="0" r="635" b="0"/>
            <wp:docPr id="464452116"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452116" name="Image 1" descr="Une image contenant texte, capture d’écran, Police, ligne&#10;&#10;Description générée automatiquement"/>
                    <pic:cNvPicPr/>
                  </pic:nvPicPr>
                  <pic:blipFill rotWithShape="1">
                    <a:blip r:embed="rId11"/>
                    <a:srcRect t="6493" b="17532"/>
                    <a:stretch/>
                  </pic:blipFill>
                  <pic:spPr bwMode="auto">
                    <a:xfrm>
                      <a:off x="0" y="0"/>
                      <a:ext cx="3086099" cy="1114425"/>
                    </a:xfrm>
                    <a:prstGeom prst="rect">
                      <a:avLst/>
                    </a:prstGeom>
                    <a:ln>
                      <a:noFill/>
                    </a:ln>
                    <a:extLst>
                      <a:ext uri="{53640926-AAD7-44D8-BBD7-CCE9431645EC}">
                        <a14:shadowObscured xmlns:a14="http://schemas.microsoft.com/office/drawing/2010/main"/>
                      </a:ext>
                    </a:extLst>
                  </pic:spPr>
                </pic:pic>
              </a:graphicData>
            </a:graphic>
          </wp:inline>
        </w:drawing>
      </w:r>
    </w:p>
    <w:p w14:paraId="70B2F6EA" w14:textId="3D01BC1E" w:rsidR="00173D8C" w:rsidRDefault="00173D8C" w:rsidP="00173D8C">
      <w:pPr>
        <w:pStyle w:val="Paragraphedeliste"/>
        <w:ind w:left="1080"/>
      </w:pPr>
      <w:r w:rsidRPr="00173D8C">
        <w:rPr>
          <w:noProof/>
        </w:rPr>
        <w:drawing>
          <wp:inline distT="0" distB="0" distL="0" distR="0" wp14:anchorId="5D3A2553" wp14:editId="1AB6BBBE">
            <wp:extent cx="2086266" cy="562053"/>
            <wp:effectExtent l="0" t="0" r="9525" b="9525"/>
            <wp:docPr id="2144424792"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424792" name="Image 1" descr="Une image contenant texte, Police, capture d’écran, nombre&#10;&#10;Description générée automatiquement"/>
                    <pic:cNvPicPr/>
                  </pic:nvPicPr>
                  <pic:blipFill>
                    <a:blip r:embed="rId12"/>
                    <a:stretch>
                      <a:fillRect/>
                    </a:stretch>
                  </pic:blipFill>
                  <pic:spPr>
                    <a:xfrm>
                      <a:off x="0" y="0"/>
                      <a:ext cx="2086266" cy="562053"/>
                    </a:xfrm>
                    <a:prstGeom prst="rect">
                      <a:avLst/>
                    </a:prstGeom>
                  </pic:spPr>
                </pic:pic>
              </a:graphicData>
            </a:graphic>
          </wp:inline>
        </w:drawing>
      </w:r>
    </w:p>
    <w:p w14:paraId="719F4B11" w14:textId="7CA3DE2D" w:rsidR="00173D8C" w:rsidRDefault="00173D8C" w:rsidP="004E383D">
      <w:pPr>
        <w:pStyle w:val="Paragraphedeliste"/>
        <w:numPr>
          <w:ilvl w:val="0"/>
          <w:numId w:val="28"/>
        </w:numPr>
      </w:pPr>
      <w:r>
        <w:t>Vous pouvez voir sur la page qu’il y a un premier formulaire avec 3 inputs et un bouton.</w:t>
      </w:r>
      <w:r w:rsidR="004F4256">
        <w:t xml:space="preserve"> Lorsque vous cliquez sur le bouton, la fonction JS </w:t>
      </w:r>
      <w:proofErr w:type="spellStart"/>
      <w:proofErr w:type="gramStart"/>
      <w:r w:rsidR="004F4256" w:rsidRPr="007535D1">
        <w:rPr>
          <w:b/>
          <w:bCs/>
        </w:rPr>
        <w:t>genererContenu</w:t>
      </w:r>
      <w:proofErr w:type="spellEnd"/>
      <w:r w:rsidR="004F4256">
        <w:t>(</w:t>
      </w:r>
      <w:proofErr w:type="gramEnd"/>
      <w:r w:rsidR="004F4256">
        <w:t>) est appelé. Il faut modifier le code de cette fonction pour ajouter des éléments html.</w:t>
      </w:r>
    </w:p>
    <w:p w14:paraId="5A47B900" w14:textId="329CA440" w:rsidR="004F4256" w:rsidRDefault="004F4256" w:rsidP="004E383D">
      <w:pPr>
        <w:pStyle w:val="Paragraphedeliste"/>
        <w:numPr>
          <w:ilvl w:val="0"/>
          <w:numId w:val="28"/>
        </w:numPr>
      </w:pPr>
      <w:r>
        <w:t xml:space="preserve">Ajoutez un élément </w:t>
      </w:r>
      <w:r w:rsidRPr="007535D1">
        <w:rPr>
          <w:b/>
          <w:bCs/>
        </w:rPr>
        <w:t>h2</w:t>
      </w:r>
      <w:r>
        <w:t xml:space="preserve"> et un élément </w:t>
      </w:r>
      <w:r w:rsidRPr="007535D1">
        <w:rPr>
          <w:b/>
          <w:bCs/>
        </w:rPr>
        <w:t>p</w:t>
      </w:r>
      <w:r>
        <w:t xml:space="preserve"> N fois. Où N est la valeur entrée dans le champ Nombre de sections.</w:t>
      </w:r>
    </w:p>
    <w:p w14:paraId="2A252D31" w14:textId="418E30FD" w:rsidR="004F4256" w:rsidRDefault="004F4256" w:rsidP="004E383D">
      <w:pPr>
        <w:pStyle w:val="Paragraphedeliste"/>
        <w:numPr>
          <w:ilvl w:val="0"/>
          <w:numId w:val="28"/>
        </w:numPr>
      </w:pPr>
      <w:r>
        <w:t xml:space="preserve">Le texte du </w:t>
      </w:r>
      <w:r w:rsidRPr="007535D1">
        <w:rPr>
          <w:b/>
          <w:bCs/>
        </w:rPr>
        <w:t>h2</w:t>
      </w:r>
      <w:r>
        <w:t xml:space="preserve"> doit être le texte de l’input Titre + son index. Donc le premier devrait afficher « Titre par défaut </w:t>
      </w:r>
      <w:r w:rsidRPr="004F4256">
        <w:rPr>
          <w:b/>
          <w:bCs/>
        </w:rPr>
        <w:t>0</w:t>
      </w:r>
      <w:r>
        <w:rPr>
          <w:b/>
          <w:bCs/>
        </w:rPr>
        <w:t> »</w:t>
      </w:r>
      <w:r>
        <w:t>, avec la valeur par défaut de l’input.</w:t>
      </w:r>
    </w:p>
    <w:p w14:paraId="475F3905" w14:textId="562385EE" w:rsidR="004F4256" w:rsidRDefault="004F4256" w:rsidP="004F4256">
      <w:pPr>
        <w:pStyle w:val="Paragraphedeliste"/>
        <w:numPr>
          <w:ilvl w:val="0"/>
          <w:numId w:val="28"/>
        </w:numPr>
      </w:pPr>
      <w:r>
        <w:t xml:space="preserve">Après le </w:t>
      </w:r>
      <w:r w:rsidRPr="007535D1">
        <w:rPr>
          <w:b/>
          <w:bCs/>
        </w:rPr>
        <w:t>h2</w:t>
      </w:r>
      <w:r>
        <w:t xml:space="preserve">, il faut ajouter un élément </w:t>
      </w:r>
      <w:r w:rsidRPr="007535D1">
        <w:rPr>
          <w:b/>
          <w:bCs/>
        </w:rPr>
        <w:t>p</w:t>
      </w:r>
      <w:r>
        <w:t xml:space="preserve"> avec le texte de l’input Texte. Encore une fois, ajoutez l’index au bout du texte.</w:t>
      </w:r>
    </w:p>
    <w:p w14:paraId="76DF6A9F" w14:textId="3121C6DF" w:rsidR="00173D8C" w:rsidRDefault="004F4256" w:rsidP="00394CEA">
      <w:pPr>
        <w:ind w:left="720"/>
      </w:pPr>
      <w:r w:rsidRPr="004F4256">
        <w:rPr>
          <w:noProof/>
        </w:rPr>
        <w:drawing>
          <wp:inline distT="0" distB="0" distL="0" distR="0" wp14:anchorId="77D72343" wp14:editId="322C7504">
            <wp:extent cx="3324225" cy="2740888"/>
            <wp:effectExtent l="0" t="0" r="0" b="2540"/>
            <wp:docPr id="60200647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06470" name="Image 1" descr="Une image contenant texte, capture d’écran, Police, nombre&#10;&#10;Description générée automatiquement"/>
                    <pic:cNvPicPr/>
                  </pic:nvPicPr>
                  <pic:blipFill>
                    <a:blip r:embed="rId13"/>
                    <a:stretch>
                      <a:fillRect/>
                    </a:stretch>
                  </pic:blipFill>
                  <pic:spPr>
                    <a:xfrm>
                      <a:off x="0" y="0"/>
                      <a:ext cx="3347443" cy="2760032"/>
                    </a:xfrm>
                    <a:prstGeom prst="rect">
                      <a:avLst/>
                    </a:prstGeom>
                  </pic:spPr>
                </pic:pic>
              </a:graphicData>
            </a:graphic>
          </wp:inline>
        </w:drawing>
      </w:r>
    </w:p>
    <w:p w14:paraId="011A3B19" w14:textId="77777777" w:rsidR="00173D8C" w:rsidRDefault="00173D8C" w:rsidP="00173D8C">
      <w:pPr>
        <w:pStyle w:val="Paragraphedeliste"/>
        <w:ind w:left="1080"/>
      </w:pPr>
    </w:p>
    <w:p w14:paraId="2F62FC27" w14:textId="67D72A35" w:rsidR="004F4256" w:rsidRDefault="004F4256" w:rsidP="004E383D">
      <w:pPr>
        <w:pStyle w:val="Paragraphedeliste"/>
        <w:numPr>
          <w:ilvl w:val="0"/>
          <w:numId w:val="28"/>
        </w:numPr>
      </w:pPr>
      <w:r>
        <w:lastRenderedPageBreak/>
        <w:t>Si vous avez bien travaillé vous allez obtenir</w:t>
      </w:r>
      <w:r w:rsidR="005C0A38">
        <w:t xml:space="preserve"> avec les valeurs par défaut</w:t>
      </w:r>
      <w:r>
        <w:t> :</w:t>
      </w:r>
    </w:p>
    <w:p w14:paraId="567FE74A" w14:textId="09C7F193" w:rsidR="004F4256" w:rsidRDefault="005C0A38" w:rsidP="004F4256">
      <w:pPr>
        <w:ind w:left="720"/>
      </w:pPr>
      <w:r w:rsidRPr="005C0A38">
        <w:rPr>
          <w:noProof/>
        </w:rPr>
        <w:drawing>
          <wp:inline distT="0" distB="0" distL="0" distR="0" wp14:anchorId="568B4375" wp14:editId="37A7BC0B">
            <wp:extent cx="2657846" cy="2048161"/>
            <wp:effectExtent l="0" t="0" r="9525" b="9525"/>
            <wp:docPr id="30412521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25214" name="Image 1" descr="Une image contenant texte, capture d’écran, Police&#10;&#10;Description générée automatiquement"/>
                    <pic:cNvPicPr/>
                  </pic:nvPicPr>
                  <pic:blipFill>
                    <a:blip r:embed="rId14"/>
                    <a:stretch>
                      <a:fillRect/>
                    </a:stretch>
                  </pic:blipFill>
                  <pic:spPr>
                    <a:xfrm>
                      <a:off x="0" y="0"/>
                      <a:ext cx="2657846" cy="2048161"/>
                    </a:xfrm>
                    <a:prstGeom prst="rect">
                      <a:avLst/>
                    </a:prstGeom>
                  </pic:spPr>
                </pic:pic>
              </a:graphicData>
            </a:graphic>
          </wp:inline>
        </w:drawing>
      </w:r>
    </w:p>
    <w:p w14:paraId="235E2C3D" w14:textId="60BD0563" w:rsidR="005C0A38" w:rsidRPr="00497FB0" w:rsidRDefault="005C0A38" w:rsidP="005C0A38">
      <w:pPr>
        <w:pStyle w:val="Titre2"/>
      </w:pPr>
      <w:r>
        <w:t>MODIFIER DU CONTENU</w:t>
      </w:r>
    </w:p>
    <w:p w14:paraId="3D74F9F2" w14:textId="6DD2E6EA" w:rsidR="00DA62C6" w:rsidRDefault="005C0A38" w:rsidP="005C0A38">
      <w:r>
        <w:t>On veut maintenant modifier la couleur du texte de nos paragraphes.</w:t>
      </w:r>
    </w:p>
    <w:p w14:paraId="7BF2510E" w14:textId="77777777" w:rsidR="00394CEA" w:rsidRDefault="005C0A38" w:rsidP="005C0A38">
      <w:pPr>
        <w:pStyle w:val="Paragraphedeliste"/>
        <w:numPr>
          <w:ilvl w:val="0"/>
          <w:numId w:val="29"/>
        </w:numPr>
      </w:pPr>
      <w:r>
        <w:t>Lorsque vous cliquez sur le bouton du 2</w:t>
      </w:r>
      <w:r w:rsidRPr="005C0A38">
        <w:rPr>
          <w:vertAlign w:val="superscript"/>
        </w:rPr>
        <w:t>e</w:t>
      </w:r>
      <w:r>
        <w:t xml:space="preserve"> formulaire, obtenez les éléments </w:t>
      </w:r>
      <w:r w:rsidRPr="007535D1">
        <w:rPr>
          <w:b/>
          <w:bCs/>
        </w:rPr>
        <w:t>p</w:t>
      </w:r>
      <w:r>
        <w:t xml:space="preserve"> que vous avez générés (et pas les autres de la page) et modifiez leur couleur pour la couleur spécifiée.</w:t>
      </w:r>
    </w:p>
    <w:p w14:paraId="35F5A184" w14:textId="0B6D5213" w:rsidR="005C0A38" w:rsidRDefault="00394CEA" w:rsidP="00394CEA">
      <w:pPr>
        <w:ind w:left="360"/>
      </w:pPr>
      <w:r w:rsidRPr="00394CEA">
        <w:t xml:space="preserve"> </w:t>
      </w:r>
      <w:r w:rsidRPr="005C0A38">
        <w:rPr>
          <w:noProof/>
        </w:rPr>
        <w:drawing>
          <wp:inline distT="0" distB="0" distL="0" distR="0" wp14:anchorId="2473D7DC" wp14:editId="5FD84730">
            <wp:extent cx="2828925" cy="1484632"/>
            <wp:effectExtent l="0" t="0" r="0" b="1270"/>
            <wp:docPr id="171009495"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9495" name="Image 1" descr="Une image contenant texte, capture d’écran, Police, nombre&#10;&#10;Description générée automatiquement"/>
                    <pic:cNvPicPr/>
                  </pic:nvPicPr>
                  <pic:blipFill>
                    <a:blip r:embed="rId15"/>
                    <a:stretch>
                      <a:fillRect/>
                    </a:stretch>
                  </pic:blipFill>
                  <pic:spPr>
                    <a:xfrm>
                      <a:off x="0" y="0"/>
                      <a:ext cx="2839140" cy="1489993"/>
                    </a:xfrm>
                    <a:prstGeom prst="rect">
                      <a:avLst/>
                    </a:prstGeom>
                  </pic:spPr>
                </pic:pic>
              </a:graphicData>
            </a:graphic>
          </wp:inline>
        </w:drawing>
      </w:r>
    </w:p>
    <w:p w14:paraId="459B82E2" w14:textId="2BCB7B35" w:rsidR="005C0A38" w:rsidRDefault="005C0A38" w:rsidP="005C0A38">
      <w:pPr>
        <w:pStyle w:val="Paragraphedeliste"/>
        <w:numPr>
          <w:ilvl w:val="0"/>
          <w:numId w:val="29"/>
        </w:numPr>
      </w:pPr>
      <w:r>
        <w:t xml:space="preserve">Vous pouvez regarder dans </w:t>
      </w:r>
      <w:r w:rsidRPr="007535D1">
        <w:rPr>
          <w:b/>
          <w:bCs/>
        </w:rPr>
        <w:t>index.html</w:t>
      </w:r>
      <w:r>
        <w:t xml:space="preserve"> pour voir quelle fonction JS est appelé lorsque vous cliquez sur le bouton.</w:t>
      </w:r>
    </w:p>
    <w:p w14:paraId="223B3F37" w14:textId="38B6B35D" w:rsidR="005C0A38" w:rsidRDefault="005C0A38" w:rsidP="005C0A38">
      <w:pPr>
        <w:pStyle w:val="Paragraphedeliste"/>
        <w:numPr>
          <w:ilvl w:val="0"/>
          <w:numId w:val="29"/>
        </w:numPr>
      </w:pPr>
      <w:r>
        <w:t xml:space="preserve">Si vous avez réussi, vous allez obtenir le résultat suivant lorsque vous cliquez sur le bouton et avez modifié la couleur pour </w:t>
      </w:r>
      <w:proofErr w:type="spellStart"/>
      <w:r w:rsidRPr="005C0A38">
        <w:rPr>
          <w:b/>
          <w:bCs/>
        </w:rPr>
        <w:t>blue</w:t>
      </w:r>
      <w:proofErr w:type="spellEnd"/>
      <w:r>
        <w:t>.</w:t>
      </w:r>
    </w:p>
    <w:p w14:paraId="41D3F249" w14:textId="603DD142" w:rsidR="00394CEA" w:rsidRDefault="00394CEA" w:rsidP="00394CEA">
      <w:pPr>
        <w:pStyle w:val="Paragraphedeliste"/>
      </w:pPr>
      <w:r w:rsidRPr="00394CEA">
        <w:rPr>
          <w:noProof/>
        </w:rPr>
        <w:drawing>
          <wp:inline distT="0" distB="0" distL="0" distR="0" wp14:anchorId="3E91CACF" wp14:editId="7A1E4E5F">
            <wp:extent cx="2657846" cy="2543530"/>
            <wp:effectExtent l="0" t="0" r="9525" b="9525"/>
            <wp:docPr id="42406466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64662" name="Image 1" descr="Une image contenant texte, capture d’écran, Police&#10;&#10;Description générée automatiquement"/>
                    <pic:cNvPicPr/>
                  </pic:nvPicPr>
                  <pic:blipFill>
                    <a:blip r:embed="rId16"/>
                    <a:stretch>
                      <a:fillRect/>
                    </a:stretch>
                  </pic:blipFill>
                  <pic:spPr>
                    <a:xfrm>
                      <a:off x="0" y="0"/>
                      <a:ext cx="2657846" cy="2543530"/>
                    </a:xfrm>
                    <a:prstGeom prst="rect">
                      <a:avLst/>
                    </a:prstGeom>
                  </pic:spPr>
                </pic:pic>
              </a:graphicData>
            </a:graphic>
          </wp:inline>
        </w:drawing>
      </w:r>
    </w:p>
    <w:p w14:paraId="7305A043" w14:textId="77777777" w:rsidR="00394CEA" w:rsidRDefault="00394CEA" w:rsidP="00394CEA">
      <w:pPr>
        <w:pStyle w:val="Paragraphedeliste"/>
      </w:pPr>
    </w:p>
    <w:p w14:paraId="75D1D7CE" w14:textId="77777777" w:rsidR="00394CEA" w:rsidRDefault="00394CEA" w:rsidP="00394CEA">
      <w:pPr>
        <w:pStyle w:val="Paragraphedeliste"/>
      </w:pPr>
    </w:p>
    <w:p w14:paraId="2B0CF4FE" w14:textId="4B8EFA83" w:rsidR="00394CEA" w:rsidRPr="00497FB0" w:rsidRDefault="00394CEA" w:rsidP="00394CEA">
      <w:pPr>
        <w:pStyle w:val="Titre2"/>
      </w:pPr>
      <w:r>
        <w:t>MODIFIER LES CLASSES</w:t>
      </w:r>
    </w:p>
    <w:p w14:paraId="7DBD9997" w14:textId="77777777" w:rsidR="00394CEA" w:rsidRDefault="00394CEA" w:rsidP="00394CEA">
      <w:r>
        <w:t>On veut maintenant modifier la class des boutons de nos formulaires</w:t>
      </w:r>
    </w:p>
    <w:p w14:paraId="6152BE32" w14:textId="470CC03A" w:rsidR="005C0A38" w:rsidRDefault="00394CEA" w:rsidP="00394CEA">
      <w:pPr>
        <w:pStyle w:val="Paragraphedeliste"/>
        <w:numPr>
          <w:ilvl w:val="0"/>
          <w:numId w:val="31"/>
        </w:numPr>
      </w:pPr>
      <w:r>
        <w:t>Lorsque vous cliquez sur le bouton du 3</w:t>
      </w:r>
      <w:r w:rsidRPr="00394CEA">
        <w:rPr>
          <w:vertAlign w:val="superscript"/>
        </w:rPr>
        <w:t>e</w:t>
      </w:r>
      <w:r>
        <w:t xml:space="preserve"> formulaire, obtenez les éléments </w:t>
      </w:r>
      <w:r w:rsidRPr="007535D1">
        <w:rPr>
          <w:b/>
          <w:bCs/>
        </w:rPr>
        <w:t>bouton</w:t>
      </w:r>
      <w:r>
        <w:t xml:space="preserve"> de la page et modifiez leur </w:t>
      </w:r>
      <w:proofErr w:type="spellStart"/>
      <w:r w:rsidRPr="007535D1">
        <w:rPr>
          <w:b/>
          <w:bCs/>
        </w:rPr>
        <w:t>className</w:t>
      </w:r>
      <w:proofErr w:type="spellEnd"/>
      <w:r>
        <w:t xml:space="preserve"> par celle spécifiée.</w:t>
      </w:r>
    </w:p>
    <w:p w14:paraId="151C9705" w14:textId="2E653535" w:rsidR="00394CEA" w:rsidRDefault="00394CEA" w:rsidP="00394CEA">
      <w:pPr>
        <w:ind w:left="360"/>
      </w:pPr>
      <w:r w:rsidRPr="00394CEA">
        <w:rPr>
          <w:noProof/>
        </w:rPr>
        <w:drawing>
          <wp:inline distT="0" distB="0" distL="0" distR="0" wp14:anchorId="7BB70592" wp14:editId="015FD331">
            <wp:extent cx="2620518" cy="1447800"/>
            <wp:effectExtent l="0" t="0" r="8890" b="0"/>
            <wp:docPr id="153056655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566555" name="Image 1" descr="Une image contenant texte, capture d’écran, Police&#10;&#10;Description générée automatiquement"/>
                    <pic:cNvPicPr/>
                  </pic:nvPicPr>
                  <pic:blipFill>
                    <a:blip r:embed="rId17"/>
                    <a:stretch>
                      <a:fillRect/>
                    </a:stretch>
                  </pic:blipFill>
                  <pic:spPr>
                    <a:xfrm>
                      <a:off x="0" y="0"/>
                      <a:ext cx="2626752" cy="1451244"/>
                    </a:xfrm>
                    <a:prstGeom prst="rect">
                      <a:avLst/>
                    </a:prstGeom>
                  </pic:spPr>
                </pic:pic>
              </a:graphicData>
            </a:graphic>
          </wp:inline>
        </w:drawing>
      </w:r>
    </w:p>
    <w:p w14:paraId="3B0ED64D" w14:textId="614009B8" w:rsidR="00394CEA" w:rsidRDefault="00394CEA" w:rsidP="00394CEA">
      <w:pPr>
        <w:pStyle w:val="Paragraphedeliste"/>
        <w:numPr>
          <w:ilvl w:val="0"/>
          <w:numId w:val="31"/>
        </w:numPr>
      </w:pPr>
      <w:r>
        <w:t>Si vous avez réussi, votre page a maintenant cette apparence avec la valeur par défaut </w:t>
      </w:r>
      <w:r w:rsidR="007535D1">
        <w:t>de Class. Vous pouvez également essayer « </w:t>
      </w:r>
      <w:proofErr w:type="spellStart"/>
      <w:r w:rsidR="007535D1">
        <w:t>btn</w:t>
      </w:r>
      <w:proofErr w:type="spellEnd"/>
      <w:r w:rsidR="007535D1">
        <w:t xml:space="preserve"> </w:t>
      </w:r>
      <w:proofErr w:type="spellStart"/>
      <w:r w:rsidR="007535D1">
        <w:t>btn</w:t>
      </w:r>
      <w:proofErr w:type="spellEnd"/>
      <w:r w:rsidR="007535D1">
        <w:t xml:space="preserve">-danger » </w:t>
      </w:r>
      <w:r>
        <w:t>:</w:t>
      </w:r>
    </w:p>
    <w:p w14:paraId="68B09AB5" w14:textId="2C63721D" w:rsidR="00394CEA" w:rsidRDefault="00394CEA" w:rsidP="00394CEA">
      <w:pPr>
        <w:pStyle w:val="Paragraphedeliste"/>
      </w:pPr>
      <w:r w:rsidRPr="00394CEA">
        <w:rPr>
          <w:noProof/>
        </w:rPr>
        <w:drawing>
          <wp:inline distT="0" distB="0" distL="0" distR="0" wp14:anchorId="7E1D8A50" wp14:editId="41AB26AB">
            <wp:extent cx="3019425" cy="3524850"/>
            <wp:effectExtent l="0" t="0" r="0" b="0"/>
            <wp:docPr id="187649034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90348" name="Image 1" descr="Une image contenant texte, capture d’écran, Police, nombre&#10;&#10;Description générée automatiquement"/>
                    <pic:cNvPicPr/>
                  </pic:nvPicPr>
                  <pic:blipFill>
                    <a:blip r:embed="rId18"/>
                    <a:stretch>
                      <a:fillRect/>
                    </a:stretch>
                  </pic:blipFill>
                  <pic:spPr>
                    <a:xfrm>
                      <a:off x="0" y="0"/>
                      <a:ext cx="3022429" cy="3528357"/>
                    </a:xfrm>
                    <a:prstGeom prst="rect">
                      <a:avLst/>
                    </a:prstGeom>
                  </pic:spPr>
                </pic:pic>
              </a:graphicData>
            </a:graphic>
          </wp:inline>
        </w:drawing>
      </w:r>
    </w:p>
    <w:p w14:paraId="7FBAB98B" w14:textId="7ADDA91C" w:rsidR="005C0A38" w:rsidRDefault="005C0A38" w:rsidP="005C0A38"/>
    <w:p w14:paraId="65D7A47B" w14:textId="77777777" w:rsidR="005C0A38" w:rsidRPr="00DA62C6" w:rsidRDefault="005C0A38" w:rsidP="005C0A38"/>
    <w:p w14:paraId="4327CAF7" w14:textId="77777777" w:rsidR="001C52BC" w:rsidRDefault="001C52BC" w:rsidP="001C52BC">
      <w:pPr>
        <w:ind w:left="360"/>
        <w:rPr>
          <w:highlight w:val="yellow"/>
        </w:rPr>
      </w:pPr>
    </w:p>
    <w:p w14:paraId="7079D217" w14:textId="77777777" w:rsidR="00394CEA" w:rsidRDefault="00394CEA">
      <w:pPr>
        <w:rPr>
          <w:caps/>
          <w:spacing w:val="15"/>
        </w:rPr>
      </w:pPr>
      <w:r>
        <w:br w:type="page"/>
      </w:r>
    </w:p>
    <w:p w14:paraId="2D5EC3DD" w14:textId="5DF73A06" w:rsidR="001C52BC" w:rsidRPr="0045328E" w:rsidRDefault="001C52BC" w:rsidP="001C52BC">
      <w:pPr>
        <w:pStyle w:val="Titre2"/>
      </w:pPr>
      <w:r w:rsidRPr="0045328E">
        <w:lastRenderedPageBreak/>
        <w:t xml:space="preserve">Commentaires et validation (Commit) des changements dans le code </w:t>
      </w:r>
    </w:p>
    <w:p w14:paraId="278CCB01" w14:textId="77777777" w:rsidR="001C52BC" w:rsidRPr="0045328E" w:rsidRDefault="001C52BC" w:rsidP="001C52BC">
      <w:pPr>
        <w:pStyle w:val="Paragraphedeliste"/>
        <w:numPr>
          <w:ilvl w:val="0"/>
          <w:numId w:val="5"/>
        </w:numPr>
        <w:spacing w:before="0" w:after="160" w:line="259" w:lineRule="auto"/>
      </w:pPr>
      <w:r w:rsidRPr="0045328E">
        <w:t>Dans Gitkraken, assurez-vous d'être dans le bon dossier/repo et sur la bonne branche</w:t>
      </w:r>
    </w:p>
    <w:p w14:paraId="5F54B768" w14:textId="77777777" w:rsidR="001C52BC" w:rsidRPr="0045328E" w:rsidRDefault="001C52BC" w:rsidP="001C52BC">
      <w:pPr>
        <w:pStyle w:val="Paragraphedeliste"/>
        <w:numPr>
          <w:ilvl w:val="0"/>
          <w:numId w:val="5"/>
        </w:numPr>
        <w:spacing w:before="0" w:after="160" w:line="259" w:lineRule="auto"/>
      </w:pPr>
      <w:r w:rsidRPr="0045328E">
        <w:t xml:space="preserve">Cliquez sur </w:t>
      </w:r>
      <w:r w:rsidRPr="0045328E">
        <w:rPr>
          <w:b/>
          <w:bCs/>
        </w:rPr>
        <w:t>View changes</w:t>
      </w:r>
    </w:p>
    <w:p w14:paraId="500D0D03" w14:textId="54F779F9" w:rsidR="001C52BC" w:rsidRPr="00121AD6" w:rsidRDefault="001C52BC" w:rsidP="001C52BC">
      <w:pPr>
        <w:pStyle w:val="Paragraphedeliste"/>
        <w:numPr>
          <w:ilvl w:val="0"/>
          <w:numId w:val="5"/>
        </w:numPr>
        <w:spacing w:before="0" w:after="160" w:line="259" w:lineRule="auto"/>
      </w:pPr>
      <w:r w:rsidRPr="00121AD6">
        <w:t>Validez les modification</w:t>
      </w:r>
      <w:r w:rsidR="00B17A6D">
        <w:t>s</w:t>
      </w:r>
      <w:r w:rsidRPr="00121AD6">
        <w:t xml:space="preserve">: cliquez sur </w:t>
      </w:r>
      <w:r w:rsidRPr="00121AD6">
        <w:rPr>
          <w:b/>
          <w:bCs/>
        </w:rPr>
        <w:t>Stage all changes</w:t>
      </w:r>
    </w:p>
    <w:p w14:paraId="1FB90C13" w14:textId="733339F7" w:rsidR="001C52BC" w:rsidRPr="00121AD6" w:rsidRDefault="001C52BC" w:rsidP="001C52BC">
      <w:pPr>
        <w:pStyle w:val="Paragraphedeliste"/>
        <w:numPr>
          <w:ilvl w:val="0"/>
          <w:numId w:val="5"/>
        </w:numPr>
        <w:spacing w:before="0" w:after="160" w:line="259" w:lineRule="auto"/>
      </w:pPr>
      <w:r w:rsidRPr="00121AD6">
        <w:t>Commentez en respectant les standards proposés:</w:t>
      </w:r>
    </w:p>
    <w:p w14:paraId="19110288" w14:textId="522D8B98" w:rsidR="001C52BC" w:rsidRPr="001C52BC" w:rsidRDefault="001C52BC" w:rsidP="001C52BC">
      <w:pPr>
        <w:pStyle w:val="Paragraphedeliste"/>
        <w:numPr>
          <w:ilvl w:val="1"/>
          <w:numId w:val="4"/>
        </w:numPr>
        <w:spacing w:before="0" w:after="160" w:line="259" w:lineRule="auto"/>
      </w:pPr>
      <w:r w:rsidRPr="001C52BC">
        <w:rPr>
          <w:b/>
          <w:bCs/>
        </w:rPr>
        <w:t>Summary</w:t>
      </w:r>
      <w:r w:rsidRPr="001C52BC">
        <w:t xml:space="preserve"> FCT </w:t>
      </w:r>
      <w:r w:rsidR="005C0A38">
        <w:t>Modifications du DOM avec JavaScript</w:t>
      </w:r>
    </w:p>
    <w:p w14:paraId="6A47330C" w14:textId="70F35A06" w:rsidR="001C52BC" w:rsidRPr="00421690" w:rsidRDefault="001C52BC" w:rsidP="001C52BC">
      <w:pPr>
        <w:pStyle w:val="Paragraphedeliste"/>
        <w:numPr>
          <w:ilvl w:val="1"/>
          <w:numId w:val="4"/>
        </w:numPr>
        <w:spacing w:before="0" w:after="160" w:line="259" w:lineRule="auto"/>
      </w:pPr>
      <w:r w:rsidRPr="00421690">
        <w:rPr>
          <w:b/>
          <w:bCs/>
        </w:rPr>
        <w:t>Description </w:t>
      </w:r>
      <w:r w:rsidRPr="00421690">
        <w:t xml:space="preserve">: </w:t>
      </w:r>
      <w:r w:rsidR="005C0A38">
        <w:t>Implémenter la logique de 3 formulaires pour ajouter et modifier du contenu à la page index.html</w:t>
      </w:r>
    </w:p>
    <w:p w14:paraId="356BB407" w14:textId="0A987ACB" w:rsidR="00491D84" w:rsidRPr="004E383D" w:rsidRDefault="001C52BC" w:rsidP="004E383D">
      <w:pPr>
        <w:pStyle w:val="Paragraphedeliste"/>
        <w:numPr>
          <w:ilvl w:val="0"/>
          <w:numId w:val="5"/>
        </w:numPr>
        <w:spacing w:before="0" w:after="160" w:line="259" w:lineRule="auto"/>
      </w:pPr>
      <w:r w:rsidRPr="0045328E">
        <w:t xml:space="preserve">Cliquez sur </w:t>
      </w:r>
      <w:r w:rsidRPr="004E383D">
        <w:rPr>
          <w:b/>
          <w:bCs/>
        </w:rPr>
        <w:t>Commit</w:t>
      </w:r>
    </w:p>
    <w:p w14:paraId="4E898DC4" w14:textId="77777777" w:rsidR="00394CEA" w:rsidRDefault="00394CEA" w:rsidP="00394CEA">
      <w:pPr>
        <w:rPr>
          <w:b/>
          <w:bCs/>
        </w:rPr>
      </w:pPr>
    </w:p>
    <w:p w14:paraId="34BF9ADE" w14:textId="10BCA835" w:rsidR="00394CEA" w:rsidRPr="00497FB0" w:rsidRDefault="00394CEA" w:rsidP="00394CEA">
      <w:pPr>
        <w:pStyle w:val="Titre2"/>
      </w:pPr>
      <w:r>
        <w:t>Gérer des éVènements</w:t>
      </w:r>
    </w:p>
    <w:p w14:paraId="35A504F3" w14:textId="140D442E" w:rsidR="00394CEA" w:rsidRDefault="00394CEA" w:rsidP="00394CEA">
      <w:r>
        <w:t>On veut maintenant réagir à différents évènements à l’aide de code JS.</w:t>
      </w:r>
    </w:p>
    <w:p w14:paraId="42F2DE7E" w14:textId="50720C30" w:rsidR="00693DA8" w:rsidRDefault="00693DA8" w:rsidP="00394CEA">
      <w:pPr>
        <w:pStyle w:val="Paragraphedeliste"/>
        <w:numPr>
          <w:ilvl w:val="0"/>
          <w:numId w:val="32"/>
        </w:numPr>
      </w:pPr>
      <w:r w:rsidRPr="00693DA8">
        <w:rPr>
          <w:b/>
          <w:bCs/>
        </w:rPr>
        <w:t>Premièrement</w:t>
      </w:r>
      <w:r>
        <w:t xml:space="preserve">, vous devez modifier le code de la première fonction, </w:t>
      </w:r>
      <w:proofErr w:type="spellStart"/>
      <w:proofErr w:type="gramStart"/>
      <w:r w:rsidRPr="007535D1">
        <w:rPr>
          <w:b/>
          <w:bCs/>
        </w:rPr>
        <w:t>genererContenu</w:t>
      </w:r>
      <w:proofErr w:type="spellEnd"/>
      <w:r>
        <w:t>(</w:t>
      </w:r>
      <w:proofErr w:type="gramEnd"/>
      <w:r>
        <w:t xml:space="preserve">) pour ajouter un attribut </w:t>
      </w:r>
      <w:r w:rsidRPr="007535D1">
        <w:rPr>
          <w:b/>
          <w:bCs/>
        </w:rPr>
        <w:t>« </w:t>
      </w:r>
      <w:proofErr w:type="spellStart"/>
      <w:r w:rsidRPr="007535D1">
        <w:rPr>
          <w:b/>
          <w:bCs/>
        </w:rPr>
        <w:t>monId</w:t>
      </w:r>
      <w:proofErr w:type="spellEnd"/>
      <w:r w:rsidRPr="007535D1">
        <w:rPr>
          <w:b/>
          <w:bCs/>
        </w:rPr>
        <w:t> »</w:t>
      </w:r>
      <w:r>
        <w:t xml:space="preserve"> avec la valeur </w:t>
      </w:r>
      <w:r w:rsidRPr="007535D1">
        <w:rPr>
          <w:b/>
          <w:bCs/>
        </w:rPr>
        <w:t>"Id" + l’index</w:t>
      </w:r>
      <w:r>
        <w:t xml:space="preserve"> de l’élément aux éléments </w:t>
      </w:r>
      <w:r w:rsidRPr="007535D1">
        <w:rPr>
          <w:b/>
          <w:bCs/>
        </w:rPr>
        <w:t>h2</w:t>
      </w:r>
      <w:r>
        <w:t xml:space="preserve"> que vous générez. Dans bien des cas, c’est très utile d’ajouter un attribut de ce genre aux éléments que l’on génère. On peut ensuite les utiliser dans d’autres scripts pour en savoir plus sur l’élément avec lequel on interagit!</w:t>
      </w:r>
    </w:p>
    <w:p w14:paraId="16BBB100" w14:textId="424A6F38" w:rsidR="00394CEA" w:rsidRDefault="00693DA8" w:rsidP="00394CEA">
      <w:pPr>
        <w:pStyle w:val="Paragraphedeliste"/>
        <w:numPr>
          <w:ilvl w:val="0"/>
          <w:numId w:val="32"/>
        </w:numPr>
      </w:pPr>
      <w:r>
        <w:t>Ensuite, v</w:t>
      </w:r>
      <w:r w:rsidR="00394CEA">
        <w:t xml:space="preserve">ous devez ajouter </w:t>
      </w:r>
      <w:r>
        <w:t xml:space="preserve">une fonction à l’évènement </w:t>
      </w:r>
      <w:proofErr w:type="spellStart"/>
      <w:r w:rsidRPr="007535D1">
        <w:rPr>
          <w:b/>
          <w:bCs/>
        </w:rPr>
        <w:t>onmousedown</w:t>
      </w:r>
      <w:proofErr w:type="spellEnd"/>
      <w:r>
        <w:t xml:space="preserve"> des </w:t>
      </w:r>
      <w:r w:rsidRPr="007535D1">
        <w:rPr>
          <w:b/>
          <w:bCs/>
        </w:rPr>
        <w:t>h2</w:t>
      </w:r>
      <w:r>
        <w:t xml:space="preserve"> que vous générez. Faites les choses suivantes dans cette fonction :</w:t>
      </w:r>
    </w:p>
    <w:p w14:paraId="3749DF2E" w14:textId="5F5F8598" w:rsidR="00693DA8" w:rsidRDefault="00693DA8" w:rsidP="00693DA8">
      <w:pPr>
        <w:pStyle w:val="Paragraphedeliste"/>
        <w:numPr>
          <w:ilvl w:val="1"/>
          <w:numId w:val="32"/>
        </w:numPr>
      </w:pPr>
      <w:r>
        <w:t xml:space="preserve">Utilisez </w:t>
      </w:r>
      <w:r w:rsidRPr="007535D1">
        <w:rPr>
          <w:b/>
          <w:bCs/>
        </w:rPr>
        <w:t>console.log</w:t>
      </w:r>
      <w:r>
        <w:t xml:space="preserve"> pour afficher le contenu de l’</w:t>
      </w:r>
      <w:proofErr w:type="spellStart"/>
      <w:r>
        <w:t>event</w:t>
      </w:r>
      <w:proofErr w:type="spellEnd"/>
      <w:r>
        <w:t xml:space="preserve"> reçu par votre fonction</w:t>
      </w:r>
    </w:p>
    <w:p w14:paraId="668F3328" w14:textId="269A461E" w:rsidR="00693DA8" w:rsidRDefault="00693DA8" w:rsidP="00693DA8">
      <w:pPr>
        <w:pStyle w:val="Paragraphedeliste"/>
        <w:numPr>
          <w:ilvl w:val="1"/>
          <w:numId w:val="32"/>
        </w:numPr>
      </w:pPr>
      <w:r>
        <w:t xml:space="preserve">Utilisez encore </w:t>
      </w:r>
      <w:r w:rsidRPr="007535D1">
        <w:rPr>
          <w:b/>
          <w:bCs/>
        </w:rPr>
        <w:t>console.log</w:t>
      </w:r>
      <w:r>
        <w:t xml:space="preserve"> pour afficher </w:t>
      </w:r>
      <w:proofErr w:type="spellStart"/>
      <w:proofErr w:type="gramStart"/>
      <w:r>
        <w:t>event.target</w:t>
      </w:r>
      <w:proofErr w:type="spellEnd"/>
      <w:proofErr w:type="gramEnd"/>
      <w:r>
        <w:t xml:space="preserve"> (vous devriez voir dans l’information de l’élément h2 sur lequel vous avez cliqué)</w:t>
      </w:r>
    </w:p>
    <w:p w14:paraId="6F4A1560" w14:textId="51517665" w:rsidR="00693DA8" w:rsidRDefault="00693DA8" w:rsidP="00693DA8">
      <w:pPr>
        <w:pStyle w:val="Paragraphedeliste"/>
        <w:numPr>
          <w:ilvl w:val="1"/>
          <w:numId w:val="32"/>
        </w:numPr>
      </w:pPr>
      <w:r>
        <w:t xml:space="preserve">Utilisez encore une fois </w:t>
      </w:r>
      <w:r w:rsidRPr="007535D1">
        <w:rPr>
          <w:b/>
          <w:bCs/>
        </w:rPr>
        <w:t>console.log</w:t>
      </w:r>
      <w:r>
        <w:t xml:space="preserve"> pour afficher l’attribut </w:t>
      </w:r>
      <w:r w:rsidRPr="007535D1">
        <w:rPr>
          <w:b/>
          <w:bCs/>
        </w:rPr>
        <w:t>« </w:t>
      </w:r>
      <w:proofErr w:type="spellStart"/>
      <w:r w:rsidRPr="007535D1">
        <w:rPr>
          <w:b/>
          <w:bCs/>
        </w:rPr>
        <w:t>monId</w:t>
      </w:r>
      <w:proofErr w:type="spellEnd"/>
      <w:r w:rsidRPr="007535D1">
        <w:rPr>
          <w:b/>
          <w:bCs/>
        </w:rPr>
        <w:t> »</w:t>
      </w:r>
      <w:r>
        <w:t xml:space="preserve"> de l’élément sur lequel vous avez cliqué</w:t>
      </w:r>
    </w:p>
    <w:p w14:paraId="22180CF8" w14:textId="3F4EF427" w:rsidR="00693DA8" w:rsidRDefault="00693DA8" w:rsidP="00693DA8">
      <w:pPr>
        <w:pStyle w:val="Paragraphedeliste"/>
        <w:numPr>
          <w:ilvl w:val="1"/>
          <w:numId w:val="32"/>
        </w:numPr>
      </w:pPr>
      <w:r>
        <w:t xml:space="preserve">Finalement, modifiez la couleur de </w:t>
      </w:r>
      <w:proofErr w:type="spellStart"/>
      <w:r>
        <w:t>backgroud</w:t>
      </w:r>
      <w:proofErr w:type="spellEnd"/>
      <w:r>
        <w:t xml:space="preserve"> de l’élément. Changez la pour « gray » sauf si elle est déjà « gray », auquel cas vous la changez pour « white ».</w:t>
      </w:r>
    </w:p>
    <w:p w14:paraId="439BCE6E" w14:textId="7EA707FA" w:rsidR="00693DA8" w:rsidRDefault="00693DA8" w:rsidP="00693DA8">
      <w:pPr>
        <w:pStyle w:val="Paragraphedeliste"/>
        <w:numPr>
          <w:ilvl w:val="0"/>
          <w:numId w:val="32"/>
        </w:numPr>
      </w:pPr>
      <w:r>
        <w:t xml:space="preserve">Voici le résultat attendu lorsque vous cliquez </w:t>
      </w:r>
      <w:r w:rsidR="001C1ABC">
        <w:t>sur le premier titre :</w:t>
      </w:r>
    </w:p>
    <w:p w14:paraId="7498DAAC" w14:textId="08D16E16" w:rsidR="001C1ABC" w:rsidRDefault="001C1ABC" w:rsidP="001C1ABC">
      <w:pPr>
        <w:ind w:left="720"/>
      </w:pPr>
      <w:r w:rsidRPr="001C1ABC">
        <w:rPr>
          <w:noProof/>
        </w:rPr>
        <w:drawing>
          <wp:inline distT="0" distB="0" distL="0" distR="0" wp14:anchorId="6579031A" wp14:editId="4568E3F3">
            <wp:extent cx="6443475" cy="1450975"/>
            <wp:effectExtent l="0" t="0" r="0" b="0"/>
            <wp:docPr id="1044363771"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63771" name="Image 1" descr="Une image contenant texte, capture d’écran, Police, logiciel&#10;&#10;Description générée automatiquement"/>
                    <pic:cNvPicPr/>
                  </pic:nvPicPr>
                  <pic:blipFill>
                    <a:blip r:embed="rId19"/>
                    <a:stretch>
                      <a:fillRect/>
                    </a:stretch>
                  </pic:blipFill>
                  <pic:spPr>
                    <a:xfrm>
                      <a:off x="0" y="0"/>
                      <a:ext cx="6460291" cy="1454762"/>
                    </a:xfrm>
                    <a:prstGeom prst="rect">
                      <a:avLst/>
                    </a:prstGeom>
                  </pic:spPr>
                </pic:pic>
              </a:graphicData>
            </a:graphic>
          </wp:inline>
        </w:drawing>
      </w:r>
    </w:p>
    <w:p w14:paraId="17AFC332" w14:textId="77777777" w:rsidR="001C1ABC" w:rsidRDefault="001C1ABC" w:rsidP="001C1ABC">
      <w:pPr>
        <w:ind w:left="720"/>
      </w:pPr>
    </w:p>
    <w:p w14:paraId="4701744A" w14:textId="77777777" w:rsidR="001C1ABC" w:rsidRDefault="001C1ABC">
      <w:r>
        <w:br w:type="page"/>
      </w:r>
    </w:p>
    <w:p w14:paraId="3FF3A9DA" w14:textId="4F107FBE" w:rsidR="001C1ABC" w:rsidRDefault="001C1ABC" w:rsidP="001C1ABC">
      <w:r>
        <w:lastRenderedPageBreak/>
        <w:t xml:space="preserve">On veut maintenant réagir aux évènements </w:t>
      </w:r>
      <w:proofErr w:type="spellStart"/>
      <w:r w:rsidRPr="007535D1">
        <w:rPr>
          <w:b/>
          <w:bCs/>
        </w:rPr>
        <w:t>onmouseleave</w:t>
      </w:r>
      <w:proofErr w:type="spellEnd"/>
      <w:r>
        <w:t xml:space="preserve"> et </w:t>
      </w:r>
      <w:proofErr w:type="spellStart"/>
      <w:r w:rsidRPr="007535D1">
        <w:rPr>
          <w:b/>
          <w:bCs/>
        </w:rPr>
        <w:t>onmouseenter</w:t>
      </w:r>
      <w:proofErr w:type="spellEnd"/>
      <w:r>
        <w:t xml:space="preserve"> et faire apparaître un élément. </w:t>
      </w:r>
    </w:p>
    <w:p w14:paraId="01C7DF06" w14:textId="39280339" w:rsidR="001C1ABC" w:rsidRDefault="001C1ABC" w:rsidP="001C1ABC">
      <w:pPr>
        <w:pStyle w:val="Paragraphedeliste"/>
        <w:numPr>
          <w:ilvl w:val="0"/>
          <w:numId w:val="33"/>
        </w:numPr>
      </w:pPr>
      <w:r>
        <w:t xml:space="preserve">Vous devez à nouveau modifier le code de la première fonction, </w:t>
      </w:r>
      <w:proofErr w:type="spellStart"/>
      <w:proofErr w:type="gramStart"/>
      <w:r>
        <w:t>genererContenu</w:t>
      </w:r>
      <w:proofErr w:type="spellEnd"/>
      <w:r>
        <w:t>(</w:t>
      </w:r>
      <w:proofErr w:type="gramEnd"/>
      <w:r>
        <w:t xml:space="preserve">) pour ajouter un élément de type </w:t>
      </w:r>
      <w:proofErr w:type="spellStart"/>
      <w:r w:rsidRPr="007535D1">
        <w:rPr>
          <w:b/>
          <w:bCs/>
        </w:rPr>
        <w:t>aside</w:t>
      </w:r>
      <w:proofErr w:type="spellEnd"/>
      <w:r>
        <w:t xml:space="preserve"> avec le texte </w:t>
      </w:r>
      <w:r w:rsidRPr="001C1ABC">
        <w:t>"Plus de détails à propos de: " + i</w:t>
      </w:r>
      <w:r>
        <w:t xml:space="preserve">. Ajoutez le </w:t>
      </w:r>
      <w:r w:rsidRPr="001C1ABC">
        <w:rPr>
          <w:b/>
          <w:bCs/>
        </w:rPr>
        <w:t>tout de suite après le h2</w:t>
      </w:r>
      <w:r>
        <w:t xml:space="preserve"> (entre le </w:t>
      </w:r>
      <w:r w:rsidRPr="007535D1">
        <w:rPr>
          <w:b/>
          <w:bCs/>
        </w:rPr>
        <w:t>h2</w:t>
      </w:r>
      <w:r>
        <w:t xml:space="preserve"> et le </w:t>
      </w:r>
      <w:r w:rsidRPr="007535D1">
        <w:rPr>
          <w:b/>
          <w:bCs/>
        </w:rPr>
        <w:t>p</w:t>
      </w:r>
      <w:r>
        <w:t>)</w:t>
      </w:r>
    </w:p>
    <w:p w14:paraId="6BC39FF3" w14:textId="3EB3BEE4" w:rsidR="001C1ABC" w:rsidRDefault="001C1ABC" w:rsidP="001C1ABC">
      <w:pPr>
        <w:pStyle w:val="Paragraphedeliste"/>
        <w:numPr>
          <w:ilvl w:val="0"/>
          <w:numId w:val="33"/>
        </w:numPr>
      </w:pPr>
      <w:r>
        <w:t xml:space="preserve">Ensuite, vous devez ajouter une fonction pour chacun des évènements </w:t>
      </w:r>
      <w:proofErr w:type="spellStart"/>
      <w:r>
        <w:t>onmouseleave</w:t>
      </w:r>
      <w:proofErr w:type="spellEnd"/>
      <w:r>
        <w:t xml:space="preserve"> et </w:t>
      </w:r>
      <w:proofErr w:type="spellStart"/>
      <w:r>
        <w:t>onmouseenter</w:t>
      </w:r>
      <w:proofErr w:type="spellEnd"/>
      <w:r>
        <w:t xml:space="preserve"> des </w:t>
      </w:r>
      <w:r w:rsidRPr="007535D1">
        <w:rPr>
          <w:b/>
          <w:bCs/>
        </w:rPr>
        <w:t>h2</w:t>
      </w:r>
      <w:r>
        <w:t xml:space="preserve"> qui va simplement ajouter la class </w:t>
      </w:r>
      <w:r w:rsidRPr="007535D1">
        <w:rPr>
          <w:b/>
          <w:bCs/>
        </w:rPr>
        <w:t>« show »</w:t>
      </w:r>
      <w:r>
        <w:t xml:space="preserve"> à l’élément </w:t>
      </w:r>
      <w:proofErr w:type="spellStart"/>
      <w:r w:rsidRPr="007535D1">
        <w:rPr>
          <w:b/>
          <w:bCs/>
        </w:rPr>
        <w:t>aside</w:t>
      </w:r>
      <w:proofErr w:type="spellEnd"/>
      <w:r>
        <w:t xml:space="preserve"> sur </w:t>
      </w:r>
      <w:proofErr w:type="gramStart"/>
      <w:r>
        <w:t>le enter</w:t>
      </w:r>
      <w:proofErr w:type="gramEnd"/>
      <w:r>
        <w:t xml:space="preserve"> et la retirer lors du </w:t>
      </w:r>
      <w:proofErr w:type="spellStart"/>
      <w:r>
        <w:t>leave</w:t>
      </w:r>
      <w:proofErr w:type="spellEnd"/>
      <w:r>
        <w:t>.</w:t>
      </w:r>
    </w:p>
    <w:p w14:paraId="2683D06F" w14:textId="727078AB" w:rsidR="001C1ABC" w:rsidRDefault="001C1ABC" w:rsidP="001C1ABC">
      <w:pPr>
        <w:pStyle w:val="Paragraphedeliste"/>
        <w:numPr>
          <w:ilvl w:val="0"/>
          <w:numId w:val="33"/>
        </w:numPr>
      </w:pPr>
      <w:r>
        <w:t xml:space="preserve">Vous devriez maintenant voir apparaitre la chose suivante lorsque vous faites un </w:t>
      </w:r>
      <w:proofErr w:type="spellStart"/>
      <w:r w:rsidRPr="007535D1">
        <w:rPr>
          <w:b/>
          <w:bCs/>
        </w:rPr>
        <w:t>onmouseenter</w:t>
      </w:r>
      <w:proofErr w:type="spellEnd"/>
      <w:r>
        <w:t xml:space="preserve"> sur un titre :</w:t>
      </w:r>
    </w:p>
    <w:p w14:paraId="1F6E5267" w14:textId="15419516" w:rsidR="001C1ABC" w:rsidRDefault="001C1ABC" w:rsidP="001C1ABC">
      <w:pPr>
        <w:ind w:left="720"/>
      </w:pPr>
      <w:r>
        <w:rPr>
          <w:noProof/>
        </w:rPr>
        <mc:AlternateContent>
          <mc:Choice Requires="wps">
            <w:drawing>
              <wp:anchor distT="0" distB="0" distL="114300" distR="114300" simplePos="0" relativeHeight="251659264" behindDoc="0" locked="0" layoutInCell="1" allowOverlap="1" wp14:anchorId="1001189B" wp14:editId="30BA1D94">
                <wp:simplePos x="0" y="0"/>
                <wp:positionH relativeFrom="column">
                  <wp:posOffset>266700</wp:posOffset>
                </wp:positionH>
                <wp:positionV relativeFrom="paragraph">
                  <wp:posOffset>1263650</wp:posOffset>
                </wp:positionV>
                <wp:extent cx="3714750" cy="847725"/>
                <wp:effectExtent l="19050" t="19050" r="19050" b="28575"/>
                <wp:wrapNone/>
                <wp:docPr id="1412155004" name="Rectangle 1"/>
                <wp:cNvGraphicFramePr/>
                <a:graphic xmlns:a="http://schemas.openxmlformats.org/drawingml/2006/main">
                  <a:graphicData uri="http://schemas.microsoft.com/office/word/2010/wordprocessingShape">
                    <wps:wsp>
                      <wps:cNvSpPr/>
                      <wps:spPr>
                        <a:xfrm>
                          <a:off x="0" y="0"/>
                          <a:ext cx="3714750" cy="847725"/>
                        </a:xfrm>
                        <a:prstGeom prst="rect">
                          <a:avLst/>
                        </a:prstGeom>
                        <a:noFill/>
                        <a:ln w="38100">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87DC08" id="Rectangle 1" o:spid="_x0000_s1026" style="position:absolute;margin-left:21pt;margin-top:99.5pt;width:292.5pt;height:6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" filled="f" strokecolor="#ed7d31 [3205]" strokeweight="3pt" insetpen="t"/>
            </w:pict>
          </mc:Fallback>
        </mc:AlternateContent>
      </w:r>
      <w:r w:rsidRPr="001C1ABC">
        <w:rPr>
          <w:noProof/>
        </w:rPr>
        <w:drawing>
          <wp:inline distT="0" distB="0" distL="0" distR="0" wp14:anchorId="583D7CE6" wp14:editId="49ED5E25">
            <wp:extent cx="3600953" cy="2248214"/>
            <wp:effectExtent l="0" t="0" r="0" b="0"/>
            <wp:docPr id="960725224"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25224" name="Image 1" descr="Une image contenant texte, capture d’écran, Police, ligne&#10;&#10;Description générée automatiquement"/>
                    <pic:cNvPicPr/>
                  </pic:nvPicPr>
                  <pic:blipFill>
                    <a:blip r:embed="rId20"/>
                    <a:stretch>
                      <a:fillRect/>
                    </a:stretch>
                  </pic:blipFill>
                  <pic:spPr>
                    <a:xfrm>
                      <a:off x="0" y="0"/>
                      <a:ext cx="3600953" cy="2248214"/>
                    </a:xfrm>
                    <a:prstGeom prst="rect">
                      <a:avLst/>
                    </a:prstGeom>
                  </pic:spPr>
                </pic:pic>
              </a:graphicData>
            </a:graphic>
          </wp:inline>
        </w:drawing>
      </w:r>
    </w:p>
    <w:p w14:paraId="31FD99B0" w14:textId="2FC60CBD" w:rsidR="001C1ABC" w:rsidRDefault="007535D1" w:rsidP="007535D1">
      <w:pPr>
        <w:pStyle w:val="Paragraphedeliste"/>
        <w:numPr>
          <w:ilvl w:val="0"/>
          <w:numId w:val="33"/>
        </w:numPr>
      </w:pPr>
      <w:r>
        <w:t xml:space="preserve">Et simplement disparaitre avec le </w:t>
      </w:r>
      <w:proofErr w:type="spellStart"/>
      <w:r w:rsidRPr="007535D1">
        <w:rPr>
          <w:b/>
          <w:bCs/>
        </w:rPr>
        <w:t>onmouseleave</w:t>
      </w:r>
      <w:proofErr w:type="spellEnd"/>
    </w:p>
    <w:p w14:paraId="4FB7EE04" w14:textId="77777777" w:rsidR="001C1ABC" w:rsidRDefault="001C1ABC" w:rsidP="001C1ABC">
      <w:pPr>
        <w:ind w:left="720"/>
      </w:pPr>
    </w:p>
    <w:p w14:paraId="267D6CB1" w14:textId="77777777" w:rsidR="00394CEA" w:rsidRDefault="00394CEA" w:rsidP="00394CEA">
      <w:pPr>
        <w:rPr>
          <w:b/>
          <w:bCs/>
        </w:rPr>
      </w:pPr>
    </w:p>
    <w:p w14:paraId="1205C9D2" w14:textId="77777777" w:rsidR="001C1ABC" w:rsidRPr="0045328E" w:rsidRDefault="001C1ABC" w:rsidP="001C1ABC">
      <w:pPr>
        <w:pStyle w:val="Titre2"/>
      </w:pPr>
      <w:r w:rsidRPr="0045328E">
        <w:t xml:space="preserve">Commentaires et validation (Commit) des changements dans le code </w:t>
      </w:r>
    </w:p>
    <w:p w14:paraId="031C2B39" w14:textId="77777777" w:rsidR="001C1ABC" w:rsidRPr="0045328E" w:rsidRDefault="001C1ABC" w:rsidP="001C1ABC">
      <w:pPr>
        <w:pStyle w:val="Paragraphedeliste"/>
        <w:numPr>
          <w:ilvl w:val="0"/>
          <w:numId w:val="34"/>
        </w:numPr>
        <w:spacing w:before="0" w:after="160" w:line="259" w:lineRule="auto"/>
      </w:pPr>
      <w:r w:rsidRPr="0045328E">
        <w:t xml:space="preserve">Dans </w:t>
      </w:r>
      <w:proofErr w:type="spellStart"/>
      <w:r w:rsidRPr="0045328E">
        <w:t>Gitkraken</w:t>
      </w:r>
      <w:proofErr w:type="spellEnd"/>
      <w:r w:rsidRPr="0045328E">
        <w:t>, assurez-vous d'être dans le bon dossier/repo et sur la bonne branche</w:t>
      </w:r>
    </w:p>
    <w:p w14:paraId="6AB2EA71" w14:textId="77777777" w:rsidR="001C1ABC" w:rsidRPr="0045328E" w:rsidRDefault="001C1ABC" w:rsidP="001C1ABC">
      <w:pPr>
        <w:pStyle w:val="Paragraphedeliste"/>
        <w:numPr>
          <w:ilvl w:val="0"/>
          <w:numId w:val="34"/>
        </w:numPr>
        <w:spacing w:before="0" w:after="160" w:line="259" w:lineRule="auto"/>
      </w:pPr>
      <w:r w:rsidRPr="0045328E">
        <w:t xml:space="preserve">Cliquez sur </w:t>
      </w:r>
      <w:proofErr w:type="spellStart"/>
      <w:r w:rsidRPr="0045328E">
        <w:rPr>
          <w:b/>
          <w:bCs/>
        </w:rPr>
        <w:t>View</w:t>
      </w:r>
      <w:proofErr w:type="spellEnd"/>
      <w:r w:rsidRPr="0045328E">
        <w:rPr>
          <w:b/>
          <w:bCs/>
        </w:rPr>
        <w:t xml:space="preserve"> changes</w:t>
      </w:r>
    </w:p>
    <w:p w14:paraId="6CD8EEDB" w14:textId="77777777" w:rsidR="001C1ABC" w:rsidRPr="00121AD6" w:rsidRDefault="001C1ABC" w:rsidP="001C1ABC">
      <w:pPr>
        <w:pStyle w:val="Paragraphedeliste"/>
        <w:numPr>
          <w:ilvl w:val="0"/>
          <w:numId w:val="34"/>
        </w:numPr>
        <w:spacing w:before="0" w:after="160" w:line="259" w:lineRule="auto"/>
      </w:pPr>
      <w:r w:rsidRPr="00121AD6">
        <w:t>Validez les modification</w:t>
      </w:r>
      <w:r>
        <w:t>s</w:t>
      </w:r>
      <w:r w:rsidRPr="00121AD6">
        <w:t xml:space="preserve">: cliquez sur </w:t>
      </w:r>
      <w:r w:rsidRPr="00121AD6">
        <w:rPr>
          <w:b/>
          <w:bCs/>
        </w:rPr>
        <w:t>Stage all changes</w:t>
      </w:r>
    </w:p>
    <w:p w14:paraId="5950376D" w14:textId="77777777" w:rsidR="001C1ABC" w:rsidRPr="00121AD6" w:rsidRDefault="001C1ABC" w:rsidP="001C1ABC">
      <w:pPr>
        <w:pStyle w:val="Paragraphedeliste"/>
        <w:numPr>
          <w:ilvl w:val="0"/>
          <w:numId w:val="34"/>
        </w:numPr>
        <w:spacing w:before="0" w:after="160" w:line="259" w:lineRule="auto"/>
      </w:pPr>
      <w:r w:rsidRPr="00121AD6">
        <w:t>Commentez en respectant les standards proposés:</w:t>
      </w:r>
    </w:p>
    <w:p w14:paraId="756B31C7" w14:textId="6568C073" w:rsidR="001C1ABC" w:rsidRPr="001C52BC" w:rsidRDefault="001C1ABC" w:rsidP="001C1ABC">
      <w:pPr>
        <w:pStyle w:val="Paragraphedeliste"/>
        <w:numPr>
          <w:ilvl w:val="1"/>
          <w:numId w:val="4"/>
        </w:numPr>
        <w:spacing w:before="0" w:after="160" w:line="259" w:lineRule="auto"/>
      </w:pPr>
      <w:proofErr w:type="spellStart"/>
      <w:r w:rsidRPr="001C52BC">
        <w:rPr>
          <w:b/>
          <w:bCs/>
        </w:rPr>
        <w:t>Summary</w:t>
      </w:r>
      <w:proofErr w:type="spellEnd"/>
      <w:r w:rsidRPr="001C52BC">
        <w:t xml:space="preserve"> FCT </w:t>
      </w:r>
      <w:r>
        <w:t>Gestion d’évènements avec JavaScript</w:t>
      </w:r>
    </w:p>
    <w:p w14:paraId="2C618FB0" w14:textId="4AE5FFFF" w:rsidR="001C1ABC" w:rsidRPr="00421690" w:rsidRDefault="001C1ABC" w:rsidP="001C1ABC">
      <w:pPr>
        <w:pStyle w:val="Paragraphedeliste"/>
        <w:numPr>
          <w:ilvl w:val="1"/>
          <w:numId w:val="4"/>
        </w:numPr>
        <w:spacing w:before="0" w:after="160" w:line="259" w:lineRule="auto"/>
      </w:pPr>
      <w:r w:rsidRPr="00421690">
        <w:rPr>
          <w:b/>
          <w:bCs/>
        </w:rPr>
        <w:t>Description </w:t>
      </w:r>
      <w:r w:rsidRPr="00421690">
        <w:t xml:space="preserve">: </w:t>
      </w:r>
      <w:r>
        <w:t xml:space="preserve">Implémenter la logique en JS pour réagir aux évènements </w:t>
      </w:r>
      <w:proofErr w:type="spellStart"/>
      <w:r>
        <w:t>onmousedown</w:t>
      </w:r>
      <w:proofErr w:type="spellEnd"/>
      <w:r>
        <w:t xml:space="preserve">, </w:t>
      </w:r>
      <w:proofErr w:type="spellStart"/>
      <w:r>
        <w:t>onmouseover</w:t>
      </w:r>
      <w:proofErr w:type="spellEnd"/>
      <w:r>
        <w:t xml:space="preserve"> et </w:t>
      </w:r>
      <w:proofErr w:type="spellStart"/>
      <w:r>
        <w:t>onmouseenter</w:t>
      </w:r>
      <w:proofErr w:type="spellEnd"/>
      <w:r>
        <w:t xml:space="preserve"> sur les éléments h2 générés</w:t>
      </w:r>
    </w:p>
    <w:p w14:paraId="4705A214" w14:textId="77777777" w:rsidR="00D54498" w:rsidRPr="00D54498" w:rsidRDefault="001C1ABC" w:rsidP="00D54498">
      <w:pPr>
        <w:pStyle w:val="Paragraphedeliste"/>
        <w:numPr>
          <w:ilvl w:val="0"/>
          <w:numId w:val="34"/>
        </w:numPr>
        <w:spacing w:before="0" w:after="160" w:line="259" w:lineRule="auto"/>
      </w:pPr>
      <w:r w:rsidRPr="0045328E">
        <w:t xml:space="preserve">Cliquez sur </w:t>
      </w:r>
      <w:r w:rsidRPr="004E383D">
        <w:rPr>
          <w:b/>
          <w:bCs/>
        </w:rPr>
        <w:t>Commit</w:t>
      </w:r>
    </w:p>
    <w:p w14:paraId="64EC5CD0" w14:textId="0C08C1F6" w:rsidR="0033416D" w:rsidRDefault="0033416D" w:rsidP="00D54498">
      <w:pPr>
        <w:pStyle w:val="Paragraphedeliste"/>
        <w:numPr>
          <w:ilvl w:val="0"/>
          <w:numId w:val="34"/>
        </w:numPr>
        <w:spacing w:before="0" w:after="160" w:line="259" w:lineRule="auto"/>
      </w:pPr>
      <w:r w:rsidRPr="003F2165">
        <w:t>Une fois que tout est terminé, n’oubliez pas de faire un push.</w:t>
      </w:r>
    </w:p>
    <w:p w14:paraId="3B450F1C" w14:textId="1DC069A7" w:rsidR="00D54498" w:rsidRDefault="00D54498" w:rsidP="00D54498">
      <w:pPr>
        <w:pStyle w:val="Paragraphedeliste"/>
        <w:numPr>
          <w:ilvl w:val="0"/>
          <w:numId w:val="34"/>
        </w:numPr>
        <w:spacing w:before="0" w:after="160" w:line="259" w:lineRule="auto"/>
      </w:pPr>
      <w:r w:rsidRPr="003F2165">
        <w:t xml:space="preserve">Merge la branche </w:t>
      </w:r>
      <w:r w:rsidRPr="007752B5">
        <w:rPr>
          <w:b/>
          <w:bCs/>
        </w:rPr>
        <w:t>FCT</w:t>
      </w:r>
      <w:r>
        <w:rPr>
          <w:b/>
          <w:bCs/>
        </w:rPr>
        <w:t xml:space="preserve"> _MODIFICATIONS_DOM_JS</w:t>
      </w:r>
      <w:r w:rsidRPr="003F2165">
        <w:t xml:space="preserve"> dans la branche </w:t>
      </w:r>
      <w:r w:rsidRPr="003F2165">
        <w:rPr>
          <w:b/>
          <w:bCs/>
        </w:rPr>
        <w:t xml:space="preserve">Main </w:t>
      </w:r>
      <w:r w:rsidRPr="003F2165">
        <w:t xml:space="preserve">et faites un </w:t>
      </w:r>
      <w:r w:rsidRPr="003F2165">
        <w:rPr>
          <w:b/>
          <w:bCs/>
        </w:rPr>
        <w:t>dernier push.</w:t>
      </w:r>
    </w:p>
    <w:p w14:paraId="5AB1778B" w14:textId="2F981082" w:rsidR="0033416D" w:rsidRDefault="0033416D" w:rsidP="00D54498">
      <w:pPr>
        <w:pStyle w:val="Paragraphedeliste"/>
        <w:spacing w:before="0" w:after="160" w:line="256" w:lineRule="auto"/>
        <w:rPr>
          <w:u w:val="single"/>
        </w:rPr>
      </w:pPr>
    </w:p>
    <w:p w14:paraId="43CA3EBB" w14:textId="77777777" w:rsidR="007535D1" w:rsidRPr="003F2165" w:rsidRDefault="007535D1" w:rsidP="00D54498">
      <w:pPr>
        <w:pStyle w:val="Paragraphedeliste"/>
        <w:spacing w:before="0" w:after="160" w:line="256" w:lineRule="auto"/>
        <w:rPr>
          <w:u w:val="single"/>
        </w:rPr>
      </w:pPr>
    </w:p>
    <w:p w14:paraId="6E949C60" w14:textId="2A792D5B" w:rsidR="005D3E5A" w:rsidRPr="005D3E5A" w:rsidRDefault="0033416D" w:rsidP="00B75529">
      <w:r w:rsidRPr="00B24160">
        <w:rPr>
          <w:b/>
          <w:bCs/>
          <w:sz w:val="28"/>
          <w:szCs w:val="28"/>
          <w:u w:val="single"/>
          <w:lang w:val="en-CA"/>
        </w:rPr>
        <w:t xml:space="preserve">Fin du </w:t>
      </w:r>
      <w:proofErr w:type="spellStart"/>
      <w:r w:rsidRPr="00B24160">
        <w:rPr>
          <w:b/>
          <w:bCs/>
          <w:sz w:val="28"/>
          <w:szCs w:val="28"/>
          <w:u w:val="single"/>
          <w:lang w:val="en-CA"/>
        </w:rPr>
        <w:t>laboratoire</w:t>
      </w:r>
      <w:proofErr w:type="spellEnd"/>
      <w:r w:rsidRPr="00B24160">
        <w:rPr>
          <w:b/>
          <w:bCs/>
          <w:sz w:val="28"/>
          <w:szCs w:val="28"/>
          <w:u w:val="single"/>
          <w:lang w:val="en-CA"/>
        </w:rPr>
        <w:t>!</w:t>
      </w:r>
    </w:p>
    <w:sectPr w:rsidR="005D3E5A" w:rsidRPr="005D3E5A" w:rsidSect="00B83034">
      <w:headerReference w:type="default" r:id="rId21"/>
      <w:footerReference w:type="default" r:id="rId2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0C35DF" w14:textId="77777777" w:rsidR="00EE438F" w:rsidRDefault="00EE438F" w:rsidP="000440BA">
      <w:r>
        <w:separator/>
      </w:r>
    </w:p>
  </w:endnote>
  <w:endnote w:type="continuationSeparator" w:id="0">
    <w:p w14:paraId="65FD868D" w14:textId="77777777" w:rsidR="00EE438F" w:rsidRDefault="00EE438F" w:rsidP="00044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1792D" w14:textId="223E9AC8" w:rsidR="000440BA" w:rsidRDefault="001B48D0" w:rsidP="00497FB0">
    <w:pPr>
      <w:pStyle w:val="Pieddepage"/>
      <w:pBdr>
        <w:top w:val="single" w:sz="4" w:space="1" w:color="auto"/>
      </w:pBdr>
      <w:tabs>
        <w:tab w:val="left" w:pos="1331"/>
        <w:tab w:val="right" w:pos="10080"/>
      </w:tabs>
    </w:pPr>
    <w:r>
      <w:t>Mathieu Briau</w:t>
    </w:r>
    <w:r>
      <w:tab/>
    </w:r>
    <w:r w:rsidR="00497FB0">
      <w:tab/>
    </w:r>
    <w:r w:rsidR="00497FB0">
      <w:tab/>
    </w:r>
    <w:r w:rsidR="000440BA">
      <w:t xml:space="preserve">Page </w:t>
    </w:r>
    <w:r w:rsidR="000440BA">
      <w:fldChar w:fldCharType="begin"/>
    </w:r>
    <w:r w:rsidR="000440BA">
      <w:instrText>PAGE   \* MERGEFORMAT</w:instrText>
    </w:r>
    <w:r w:rsidR="000440BA">
      <w:fldChar w:fldCharType="separate"/>
    </w:r>
    <w:r w:rsidR="000440BA">
      <w:rPr>
        <w:lang w:val="fr-FR"/>
      </w:rPr>
      <w:t>1</w:t>
    </w:r>
    <w:r w:rsidR="000440B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D171CC" w14:textId="77777777" w:rsidR="00EE438F" w:rsidRDefault="00EE438F" w:rsidP="000440BA">
      <w:r>
        <w:separator/>
      </w:r>
    </w:p>
  </w:footnote>
  <w:footnote w:type="continuationSeparator" w:id="0">
    <w:p w14:paraId="40EFA210" w14:textId="77777777" w:rsidR="00EE438F" w:rsidRDefault="00EE438F" w:rsidP="000440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641EB" w14:textId="0D254DD7" w:rsidR="000440BA" w:rsidRDefault="000440BA" w:rsidP="000440BA">
    <w:pPr>
      <w:pStyle w:val="En-tte"/>
      <w:pBdr>
        <w:bottom w:val="single" w:sz="4" w:space="1" w:color="auto"/>
      </w:pBdr>
      <w:tabs>
        <w:tab w:val="clear" w:pos="9360"/>
        <w:tab w:val="right" w:pos="10065"/>
      </w:tabs>
    </w:pPr>
    <w:r>
      <w:t>420-</w:t>
    </w:r>
    <w:r w:rsidR="001F0246">
      <w:t>3</w:t>
    </w:r>
    <w:r w:rsidR="00C75FEC">
      <w:t>W</w:t>
    </w:r>
    <w:r w:rsidR="001F0246">
      <w:t>6</w:t>
    </w:r>
    <w:r>
      <w:t xml:space="preserve"> Programmation Web </w:t>
    </w:r>
    <w:r w:rsidR="00196854">
      <w:t>transactionnelle</w:t>
    </w:r>
    <w:r>
      <w:tab/>
    </w:r>
    <w:r>
      <w:tab/>
    </w:r>
    <w:r w:rsidR="00B3648A">
      <w:t xml:space="preserve">séance </w:t>
    </w:r>
    <w:r w:rsidR="00AB22EE">
      <w:t>23</w:t>
    </w:r>
    <w:r w:rsidR="00B3648A">
      <w:t xml:space="preserve"> </w:t>
    </w:r>
    <w:r>
      <w:t xml:space="preserve">Laboratoire </w:t>
    </w:r>
    <w:r w:rsidR="00B3648A">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50106"/>
    <w:multiLevelType w:val="hybridMultilevel"/>
    <w:tmpl w:val="43F691DA"/>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D4D63A7"/>
    <w:multiLevelType w:val="hybridMultilevel"/>
    <w:tmpl w:val="E96C5CF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1C6FE3"/>
    <w:multiLevelType w:val="hybridMultilevel"/>
    <w:tmpl w:val="958A391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54063E7"/>
    <w:multiLevelType w:val="hybridMultilevel"/>
    <w:tmpl w:val="32F8CCF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1E002589"/>
    <w:multiLevelType w:val="hybridMultilevel"/>
    <w:tmpl w:val="D8387F6E"/>
    <w:lvl w:ilvl="0" w:tplc="0C0C000F">
      <w:start w:val="1"/>
      <w:numFmt w:val="decimal"/>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5" w15:restartNumberingAfterBreak="0">
    <w:nsid w:val="23275787"/>
    <w:multiLevelType w:val="hybridMultilevel"/>
    <w:tmpl w:val="5CA24794"/>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7A34A4"/>
    <w:multiLevelType w:val="hybridMultilevel"/>
    <w:tmpl w:val="70F8413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8B311A7"/>
    <w:multiLevelType w:val="multilevel"/>
    <w:tmpl w:val="E4B45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524DD"/>
    <w:multiLevelType w:val="hybridMultilevel"/>
    <w:tmpl w:val="A03CBF9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23B3678"/>
    <w:multiLevelType w:val="hybridMultilevel"/>
    <w:tmpl w:val="A03CBF9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137174E"/>
    <w:multiLevelType w:val="hybridMultilevel"/>
    <w:tmpl w:val="A04AACF6"/>
    <w:lvl w:ilvl="0" w:tplc="0C0C000F">
      <w:start w:val="1"/>
      <w:numFmt w:val="decimal"/>
      <w:lvlText w:val="%1."/>
      <w:lvlJc w:val="left"/>
      <w:pPr>
        <w:ind w:left="720" w:hanging="360"/>
      </w:pPr>
      <w:rPr>
        <w:rFonts w:hint="default"/>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47541349"/>
    <w:multiLevelType w:val="hybridMultilevel"/>
    <w:tmpl w:val="18D4C83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55ED36F8"/>
    <w:multiLevelType w:val="hybridMultilevel"/>
    <w:tmpl w:val="5CA2479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6B8176E"/>
    <w:multiLevelType w:val="hybridMultilevel"/>
    <w:tmpl w:val="0B484E8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657C0E6F"/>
    <w:multiLevelType w:val="multilevel"/>
    <w:tmpl w:val="85409076"/>
    <w:lvl w:ilvl="0">
      <w:start w:val="1"/>
      <w:numFmt w:val="decimal"/>
      <w:pStyle w:val="EtapesInstructions"/>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89B5123"/>
    <w:multiLevelType w:val="hybridMultilevel"/>
    <w:tmpl w:val="6C8EF2F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68C1081F"/>
    <w:multiLevelType w:val="hybridMultilevel"/>
    <w:tmpl w:val="82C0712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6C1D5EED"/>
    <w:multiLevelType w:val="hybridMultilevel"/>
    <w:tmpl w:val="82C0712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F31733B"/>
    <w:multiLevelType w:val="hybridMultilevel"/>
    <w:tmpl w:val="5CA24794"/>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3F26DCF"/>
    <w:multiLevelType w:val="hybridMultilevel"/>
    <w:tmpl w:val="1420816C"/>
    <w:lvl w:ilvl="0" w:tplc="F42E39A6">
      <w:numFmt w:val="bullet"/>
      <w:lvlText w:val="-"/>
      <w:lvlJc w:val="left"/>
      <w:pPr>
        <w:ind w:left="720" w:hanging="360"/>
      </w:pPr>
      <w:rPr>
        <w:rFonts w:ascii="Gill Sans MT" w:eastAsiaTheme="minorEastAsia" w:hAnsi="Gill Sans MT"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74CF02A6"/>
    <w:multiLevelType w:val="hybridMultilevel"/>
    <w:tmpl w:val="82C0712A"/>
    <w:lvl w:ilvl="0" w:tplc="0C0C000F">
      <w:start w:val="1"/>
      <w:numFmt w:val="decimal"/>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1" w15:restartNumberingAfterBreak="0">
    <w:nsid w:val="76EC13BF"/>
    <w:multiLevelType w:val="hybridMultilevel"/>
    <w:tmpl w:val="5E58DB3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7E72283E"/>
    <w:multiLevelType w:val="multilevel"/>
    <w:tmpl w:val="FECA1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DB7E36"/>
    <w:multiLevelType w:val="hybridMultilevel"/>
    <w:tmpl w:val="425C0DC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740323605">
    <w:abstractNumId w:val="1"/>
  </w:num>
  <w:num w:numId="2" w16cid:durableId="1580283441">
    <w:abstractNumId w:val="8"/>
  </w:num>
  <w:num w:numId="3" w16cid:durableId="1234967347">
    <w:abstractNumId w:val="22"/>
  </w:num>
  <w:num w:numId="4" w16cid:durableId="563881487">
    <w:abstractNumId w:val="9"/>
  </w:num>
  <w:num w:numId="5" w16cid:durableId="1578007076">
    <w:abstractNumId w:val="12"/>
  </w:num>
  <w:num w:numId="6" w16cid:durableId="2055301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34797911">
    <w:abstractNumId w:val="14"/>
  </w:num>
  <w:num w:numId="8" w16cid:durableId="1816677857">
    <w:abstractNumId w:val="14"/>
  </w:num>
  <w:num w:numId="9" w16cid:durableId="11588894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311251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04891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18750463">
    <w:abstractNumId w:val="5"/>
  </w:num>
  <w:num w:numId="13" w16cid:durableId="7842720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69428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673588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149773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284702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99507960">
    <w:abstractNumId w:val="7"/>
  </w:num>
  <w:num w:numId="19" w16cid:durableId="1907714594">
    <w:abstractNumId w:val="19"/>
  </w:num>
  <w:num w:numId="20" w16cid:durableId="1637756665">
    <w:abstractNumId w:val="2"/>
  </w:num>
  <w:num w:numId="21" w16cid:durableId="1601377874">
    <w:abstractNumId w:val="13"/>
  </w:num>
  <w:num w:numId="22" w16cid:durableId="1754470101">
    <w:abstractNumId w:val="0"/>
  </w:num>
  <w:num w:numId="23" w16cid:durableId="653879673">
    <w:abstractNumId w:val="3"/>
  </w:num>
  <w:num w:numId="24" w16cid:durableId="1599950130">
    <w:abstractNumId w:val="15"/>
  </w:num>
  <w:num w:numId="25" w16cid:durableId="1934778307">
    <w:abstractNumId w:val="11"/>
  </w:num>
  <w:num w:numId="26" w16cid:durableId="1431585794">
    <w:abstractNumId w:val="10"/>
  </w:num>
  <w:num w:numId="27" w16cid:durableId="1032606505">
    <w:abstractNumId w:val="4"/>
  </w:num>
  <w:num w:numId="28" w16cid:durableId="1715353466">
    <w:abstractNumId w:val="20"/>
  </w:num>
  <w:num w:numId="29" w16cid:durableId="153766884">
    <w:abstractNumId w:val="6"/>
  </w:num>
  <w:num w:numId="30" w16cid:durableId="859663260">
    <w:abstractNumId w:val="23"/>
  </w:num>
  <w:num w:numId="31" w16cid:durableId="395517304">
    <w:abstractNumId w:val="21"/>
  </w:num>
  <w:num w:numId="32" w16cid:durableId="1313212435">
    <w:abstractNumId w:val="16"/>
  </w:num>
  <w:num w:numId="33" w16cid:durableId="1967273023">
    <w:abstractNumId w:val="17"/>
  </w:num>
  <w:num w:numId="34" w16cid:durableId="2141996409">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proofState w:spelling="clean" w:grammar="clean"/>
  <w:attachedTemplate r:id="rId1"/>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C1B"/>
    <w:rsid w:val="000025EF"/>
    <w:rsid w:val="000045A2"/>
    <w:rsid w:val="00014BCB"/>
    <w:rsid w:val="000223F6"/>
    <w:rsid w:val="00023487"/>
    <w:rsid w:val="00024912"/>
    <w:rsid w:val="00025E33"/>
    <w:rsid w:val="00026B72"/>
    <w:rsid w:val="00030390"/>
    <w:rsid w:val="00030848"/>
    <w:rsid w:val="00032506"/>
    <w:rsid w:val="00033E2F"/>
    <w:rsid w:val="00033E58"/>
    <w:rsid w:val="00034D5D"/>
    <w:rsid w:val="000359A7"/>
    <w:rsid w:val="00036AEC"/>
    <w:rsid w:val="00041539"/>
    <w:rsid w:val="000440BA"/>
    <w:rsid w:val="00044576"/>
    <w:rsid w:val="0004539A"/>
    <w:rsid w:val="00050A7F"/>
    <w:rsid w:val="00050D72"/>
    <w:rsid w:val="00051253"/>
    <w:rsid w:val="00053DD8"/>
    <w:rsid w:val="0005619D"/>
    <w:rsid w:val="00073108"/>
    <w:rsid w:val="00073BF4"/>
    <w:rsid w:val="00074503"/>
    <w:rsid w:val="00082260"/>
    <w:rsid w:val="00096E9F"/>
    <w:rsid w:val="000974AA"/>
    <w:rsid w:val="00097EB8"/>
    <w:rsid w:val="000A0085"/>
    <w:rsid w:val="000A341C"/>
    <w:rsid w:val="000A57B1"/>
    <w:rsid w:val="000A601C"/>
    <w:rsid w:val="000A6206"/>
    <w:rsid w:val="000B0D93"/>
    <w:rsid w:val="000B0E25"/>
    <w:rsid w:val="000B484F"/>
    <w:rsid w:val="000C0074"/>
    <w:rsid w:val="000C1240"/>
    <w:rsid w:val="000C2C8B"/>
    <w:rsid w:val="000D0699"/>
    <w:rsid w:val="000D2382"/>
    <w:rsid w:val="000D4B99"/>
    <w:rsid w:val="000E230D"/>
    <w:rsid w:val="000E2CBB"/>
    <w:rsid w:val="000E3EB2"/>
    <w:rsid w:val="000E4E17"/>
    <w:rsid w:val="000E51AA"/>
    <w:rsid w:val="000E7516"/>
    <w:rsid w:val="000F0211"/>
    <w:rsid w:val="000F4766"/>
    <w:rsid w:val="000F5112"/>
    <w:rsid w:val="001013C4"/>
    <w:rsid w:val="00111D92"/>
    <w:rsid w:val="00115CAE"/>
    <w:rsid w:val="00115E45"/>
    <w:rsid w:val="001178C7"/>
    <w:rsid w:val="00121F4B"/>
    <w:rsid w:val="00122211"/>
    <w:rsid w:val="00123228"/>
    <w:rsid w:val="00124F96"/>
    <w:rsid w:val="001316BC"/>
    <w:rsid w:val="00134168"/>
    <w:rsid w:val="001419E2"/>
    <w:rsid w:val="001420F9"/>
    <w:rsid w:val="001461A3"/>
    <w:rsid w:val="0014638C"/>
    <w:rsid w:val="00147012"/>
    <w:rsid w:val="001545F0"/>
    <w:rsid w:val="00154E2F"/>
    <w:rsid w:val="00156BF6"/>
    <w:rsid w:val="00156F20"/>
    <w:rsid w:val="00163A6B"/>
    <w:rsid w:val="001643F3"/>
    <w:rsid w:val="00166867"/>
    <w:rsid w:val="001737DB"/>
    <w:rsid w:val="00173D8C"/>
    <w:rsid w:val="00174B43"/>
    <w:rsid w:val="001774DC"/>
    <w:rsid w:val="0018027A"/>
    <w:rsid w:val="00184313"/>
    <w:rsid w:val="00194084"/>
    <w:rsid w:val="0019591D"/>
    <w:rsid w:val="00195EDD"/>
    <w:rsid w:val="001966B2"/>
    <w:rsid w:val="00196854"/>
    <w:rsid w:val="00197CEB"/>
    <w:rsid w:val="001A040D"/>
    <w:rsid w:val="001A25A0"/>
    <w:rsid w:val="001A644E"/>
    <w:rsid w:val="001A7DB3"/>
    <w:rsid w:val="001B0166"/>
    <w:rsid w:val="001B0388"/>
    <w:rsid w:val="001B0CBC"/>
    <w:rsid w:val="001B1EC3"/>
    <w:rsid w:val="001B2327"/>
    <w:rsid w:val="001B2CD7"/>
    <w:rsid w:val="001B48D0"/>
    <w:rsid w:val="001B76BF"/>
    <w:rsid w:val="001B7F8B"/>
    <w:rsid w:val="001C1ABC"/>
    <w:rsid w:val="001C2715"/>
    <w:rsid w:val="001C368C"/>
    <w:rsid w:val="001C44A3"/>
    <w:rsid w:val="001C52BC"/>
    <w:rsid w:val="001C69EF"/>
    <w:rsid w:val="001D2898"/>
    <w:rsid w:val="001D2DC5"/>
    <w:rsid w:val="001F0246"/>
    <w:rsid w:val="001F0606"/>
    <w:rsid w:val="001F750A"/>
    <w:rsid w:val="001F7F00"/>
    <w:rsid w:val="00203A45"/>
    <w:rsid w:val="00207F77"/>
    <w:rsid w:val="0021189E"/>
    <w:rsid w:val="0021269E"/>
    <w:rsid w:val="00212CA7"/>
    <w:rsid w:val="00212F44"/>
    <w:rsid w:val="002146ED"/>
    <w:rsid w:val="0022112A"/>
    <w:rsid w:val="00226831"/>
    <w:rsid w:val="00231931"/>
    <w:rsid w:val="00234789"/>
    <w:rsid w:val="00234C76"/>
    <w:rsid w:val="00241C13"/>
    <w:rsid w:val="00242827"/>
    <w:rsid w:val="002453B3"/>
    <w:rsid w:val="00247D88"/>
    <w:rsid w:val="00250831"/>
    <w:rsid w:val="00252973"/>
    <w:rsid w:val="00254A0A"/>
    <w:rsid w:val="00261FA3"/>
    <w:rsid w:val="00265370"/>
    <w:rsid w:val="002809FB"/>
    <w:rsid w:val="00281527"/>
    <w:rsid w:val="00283095"/>
    <w:rsid w:val="002837DF"/>
    <w:rsid w:val="002838D4"/>
    <w:rsid w:val="0029040A"/>
    <w:rsid w:val="002913EA"/>
    <w:rsid w:val="00291956"/>
    <w:rsid w:val="00291FF1"/>
    <w:rsid w:val="002925D9"/>
    <w:rsid w:val="00293877"/>
    <w:rsid w:val="00294538"/>
    <w:rsid w:val="00294642"/>
    <w:rsid w:val="002A01D7"/>
    <w:rsid w:val="002A3B4D"/>
    <w:rsid w:val="002A444E"/>
    <w:rsid w:val="002A6E2B"/>
    <w:rsid w:val="002A72DF"/>
    <w:rsid w:val="002B1D13"/>
    <w:rsid w:val="002B2A44"/>
    <w:rsid w:val="002B6178"/>
    <w:rsid w:val="002B61D7"/>
    <w:rsid w:val="002B7832"/>
    <w:rsid w:val="002C1A3B"/>
    <w:rsid w:val="002C1F4E"/>
    <w:rsid w:val="002C5B90"/>
    <w:rsid w:val="002C6D13"/>
    <w:rsid w:val="002C7602"/>
    <w:rsid w:val="002D311F"/>
    <w:rsid w:val="002D58C7"/>
    <w:rsid w:val="002E0E36"/>
    <w:rsid w:val="002E19E4"/>
    <w:rsid w:val="002E4F59"/>
    <w:rsid w:val="002E58A6"/>
    <w:rsid w:val="002E6DD5"/>
    <w:rsid w:val="002F205F"/>
    <w:rsid w:val="003016EB"/>
    <w:rsid w:val="0030440B"/>
    <w:rsid w:val="003044E7"/>
    <w:rsid w:val="003046E5"/>
    <w:rsid w:val="0030497F"/>
    <w:rsid w:val="00305784"/>
    <w:rsid w:val="00307985"/>
    <w:rsid w:val="003164C0"/>
    <w:rsid w:val="00320664"/>
    <w:rsid w:val="00320E48"/>
    <w:rsid w:val="0032156B"/>
    <w:rsid w:val="00330D67"/>
    <w:rsid w:val="0033132C"/>
    <w:rsid w:val="00331D17"/>
    <w:rsid w:val="003320BF"/>
    <w:rsid w:val="00332A8A"/>
    <w:rsid w:val="0033416D"/>
    <w:rsid w:val="0033515C"/>
    <w:rsid w:val="00335670"/>
    <w:rsid w:val="00341021"/>
    <w:rsid w:val="00341BB7"/>
    <w:rsid w:val="003455F5"/>
    <w:rsid w:val="003478DF"/>
    <w:rsid w:val="00350228"/>
    <w:rsid w:val="00350BB9"/>
    <w:rsid w:val="00351B98"/>
    <w:rsid w:val="00357123"/>
    <w:rsid w:val="00363A1C"/>
    <w:rsid w:val="00364A52"/>
    <w:rsid w:val="00375F14"/>
    <w:rsid w:val="00376A54"/>
    <w:rsid w:val="00380FFD"/>
    <w:rsid w:val="00381B3A"/>
    <w:rsid w:val="00384E83"/>
    <w:rsid w:val="00386745"/>
    <w:rsid w:val="003875EB"/>
    <w:rsid w:val="00391CFB"/>
    <w:rsid w:val="00393717"/>
    <w:rsid w:val="00394CEA"/>
    <w:rsid w:val="003950F1"/>
    <w:rsid w:val="00395B5E"/>
    <w:rsid w:val="00395FD6"/>
    <w:rsid w:val="003967EB"/>
    <w:rsid w:val="00396859"/>
    <w:rsid w:val="003A2A52"/>
    <w:rsid w:val="003A4757"/>
    <w:rsid w:val="003A6FEA"/>
    <w:rsid w:val="003A7B1C"/>
    <w:rsid w:val="003B2F05"/>
    <w:rsid w:val="003B4C01"/>
    <w:rsid w:val="003C06B5"/>
    <w:rsid w:val="003C1B07"/>
    <w:rsid w:val="003C1C85"/>
    <w:rsid w:val="003C1FDD"/>
    <w:rsid w:val="003C3D36"/>
    <w:rsid w:val="003C53EB"/>
    <w:rsid w:val="003C6CC7"/>
    <w:rsid w:val="003D1D58"/>
    <w:rsid w:val="003D6988"/>
    <w:rsid w:val="003E1253"/>
    <w:rsid w:val="003E2A4F"/>
    <w:rsid w:val="003E504F"/>
    <w:rsid w:val="003E5F9E"/>
    <w:rsid w:val="003E6EC6"/>
    <w:rsid w:val="003E7B93"/>
    <w:rsid w:val="003F10C4"/>
    <w:rsid w:val="003F2165"/>
    <w:rsid w:val="003F3955"/>
    <w:rsid w:val="003F435A"/>
    <w:rsid w:val="003F6E3B"/>
    <w:rsid w:val="004005DB"/>
    <w:rsid w:val="0040228A"/>
    <w:rsid w:val="00403EAA"/>
    <w:rsid w:val="004047ED"/>
    <w:rsid w:val="00407130"/>
    <w:rsid w:val="004100F0"/>
    <w:rsid w:val="0041099F"/>
    <w:rsid w:val="004135F7"/>
    <w:rsid w:val="00413B8E"/>
    <w:rsid w:val="004141AA"/>
    <w:rsid w:val="004202FB"/>
    <w:rsid w:val="00420BCF"/>
    <w:rsid w:val="00421690"/>
    <w:rsid w:val="00422562"/>
    <w:rsid w:val="00425320"/>
    <w:rsid w:val="00431A0D"/>
    <w:rsid w:val="00433FE4"/>
    <w:rsid w:val="004406CB"/>
    <w:rsid w:val="00440934"/>
    <w:rsid w:val="00440B8A"/>
    <w:rsid w:val="004416F2"/>
    <w:rsid w:val="0044560F"/>
    <w:rsid w:val="00447C97"/>
    <w:rsid w:val="00454710"/>
    <w:rsid w:val="00460619"/>
    <w:rsid w:val="00460B53"/>
    <w:rsid w:val="00461463"/>
    <w:rsid w:val="00461769"/>
    <w:rsid w:val="0046447C"/>
    <w:rsid w:val="00467C62"/>
    <w:rsid w:val="0047047A"/>
    <w:rsid w:val="004716F3"/>
    <w:rsid w:val="00471B1E"/>
    <w:rsid w:val="0048116C"/>
    <w:rsid w:val="004817CE"/>
    <w:rsid w:val="00481CD6"/>
    <w:rsid w:val="0048276C"/>
    <w:rsid w:val="00483D42"/>
    <w:rsid w:val="00484F25"/>
    <w:rsid w:val="00485F7E"/>
    <w:rsid w:val="00491566"/>
    <w:rsid w:val="00491D84"/>
    <w:rsid w:val="00493453"/>
    <w:rsid w:val="00493F3B"/>
    <w:rsid w:val="004965C1"/>
    <w:rsid w:val="00497FB0"/>
    <w:rsid w:val="004A190F"/>
    <w:rsid w:val="004A2CFF"/>
    <w:rsid w:val="004A37C8"/>
    <w:rsid w:val="004A3A37"/>
    <w:rsid w:val="004A4751"/>
    <w:rsid w:val="004A67F6"/>
    <w:rsid w:val="004B078C"/>
    <w:rsid w:val="004B26DE"/>
    <w:rsid w:val="004B62D6"/>
    <w:rsid w:val="004B7B14"/>
    <w:rsid w:val="004C102F"/>
    <w:rsid w:val="004C1512"/>
    <w:rsid w:val="004C33A7"/>
    <w:rsid w:val="004D30E2"/>
    <w:rsid w:val="004D59E2"/>
    <w:rsid w:val="004E383D"/>
    <w:rsid w:val="004E50E2"/>
    <w:rsid w:val="004F1788"/>
    <w:rsid w:val="004F3061"/>
    <w:rsid w:val="004F4256"/>
    <w:rsid w:val="004F520F"/>
    <w:rsid w:val="005006AD"/>
    <w:rsid w:val="005008C7"/>
    <w:rsid w:val="00501835"/>
    <w:rsid w:val="005018C9"/>
    <w:rsid w:val="00502A7F"/>
    <w:rsid w:val="0050476C"/>
    <w:rsid w:val="00505A1A"/>
    <w:rsid w:val="00505F12"/>
    <w:rsid w:val="00506C48"/>
    <w:rsid w:val="00516057"/>
    <w:rsid w:val="005169B1"/>
    <w:rsid w:val="00516E43"/>
    <w:rsid w:val="005210F7"/>
    <w:rsid w:val="00521D49"/>
    <w:rsid w:val="005237B7"/>
    <w:rsid w:val="00523F1E"/>
    <w:rsid w:val="00525632"/>
    <w:rsid w:val="005267F2"/>
    <w:rsid w:val="005302EC"/>
    <w:rsid w:val="005306F0"/>
    <w:rsid w:val="0053168E"/>
    <w:rsid w:val="00531CDF"/>
    <w:rsid w:val="00532090"/>
    <w:rsid w:val="00532B1D"/>
    <w:rsid w:val="00533185"/>
    <w:rsid w:val="005336B4"/>
    <w:rsid w:val="00534126"/>
    <w:rsid w:val="005352E9"/>
    <w:rsid w:val="005359D9"/>
    <w:rsid w:val="00535D9A"/>
    <w:rsid w:val="005442B6"/>
    <w:rsid w:val="00546C44"/>
    <w:rsid w:val="005471A2"/>
    <w:rsid w:val="0055160A"/>
    <w:rsid w:val="005529BA"/>
    <w:rsid w:val="00554A9F"/>
    <w:rsid w:val="005567F4"/>
    <w:rsid w:val="00557BAE"/>
    <w:rsid w:val="00557CF5"/>
    <w:rsid w:val="00572D3E"/>
    <w:rsid w:val="00574217"/>
    <w:rsid w:val="00575670"/>
    <w:rsid w:val="00575818"/>
    <w:rsid w:val="00575F75"/>
    <w:rsid w:val="00581E7E"/>
    <w:rsid w:val="00582CAE"/>
    <w:rsid w:val="00584D0A"/>
    <w:rsid w:val="005854AB"/>
    <w:rsid w:val="005858DC"/>
    <w:rsid w:val="00590320"/>
    <w:rsid w:val="0059089F"/>
    <w:rsid w:val="00590B2B"/>
    <w:rsid w:val="0059324B"/>
    <w:rsid w:val="005939C8"/>
    <w:rsid w:val="00595706"/>
    <w:rsid w:val="005961C9"/>
    <w:rsid w:val="00597022"/>
    <w:rsid w:val="005A42FB"/>
    <w:rsid w:val="005A6A33"/>
    <w:rsid w:val="005A705C"/>
    <w:rsid w:val="005A7339"/>
    <w:rsid w:val="005B0E2E"/>
    <w:rsid w:val="005B1412"/>
    <w:rsid w:val="005B5439"/>
    <w:rsid w:val="005B746C"/>
    <w:rsid w:val="005C0A38"/>
    <w:rsid w:val="005C1878"/>
    <w:rsid w:val="005C18CB"/>
    <w:rsid w:val="005C2665"/>
    <w:rsid w:val="005C4BCF"/>
    <w:rsid w:val="005C61BC"/>
    <w:rsid w:val="005C643E"/>
    <w:rsid w:val="005D185A"/>
    <w:rsid w:val="005D1BC6"/>
    <w:rsid w:val="005D2792"/>
    <w:rsid w:val="005D3E5A"/>
    <w:rsid w:val="005D4E51"/>
    <w:rsid w:val="005D727D"/>
    <w:rsid w:val="005D76B9"/>
    <w:rsid w:val="005E17BA"/>
    <w:rsid w:val="005E3E68"/>
    <w:rsid w:val="005E4D38"/>
    <w:rsid w:val="005E654C"/>
    <w:rsid w:val="005E6FD6"/>
    <w:rsid w:val="005F219F"/>
    <w:rsid w:val="005F3B48"/>
    <w:rsid w:val="005F50AC"/>
    <w:rsid w:val="005F7F3D"/>
    <w:rsid w:val="006011F6"/>
    <w:rsid w:val="00601562"/>
    <w:rsid w:val="0060177A"/>
    <w:rsid w:val="00602B32"/>
    <w:rsid w:val="006063DA"/>
    <w:rsid w:val="0060640E"/>
    <w:rsid w:val="0060665E"/>
    <w:rsid w:val="00611469"/>
    <w:rsid w:val="0061163D"/>
    <w:rsid w:val="00630B6C"/>
    <w:rsid w:val="00631119"/>
    <w:rsid w:val="006336AD"/>
    <w:rsid w:val="00635ECB"/>
    <w:rsid w:val="0063739A"/>
    <w:rsid w:val="006409C5"/>
    <w:rsid w:val="00641601"/>
    <w:rsid w:val="00647C1A"/>
    <w:rsid w:val="00651D50"/>
    <w:rsid w:val="006523EF"/>
    <w:rsid w:val="00654DFC"/>
    <w:rsid w:val="00655BB8"/>
    <w:rsid w:val="00660404"/>
    <w:rsid w:val="00661835"/>
    <w:rsid w:val="0066199C"/>
    <w:rsid w:val="00662E4A"/>
    <w:rsid w:val="00664F67"/>
    <w:rsid w:val="00673697"/>
    <w:rsid w:val="0067385F"/>
    <w:rsid w:val="006765EA"/>
    <w:rsid w:val="00680FCC"/>
    <w:rsid w:val="006871B0"/>
    <w:rsid w:val="00687407"/>
    <w:rsid w:val="00691500"/>
    <w:rsid w:val="00693150"/>
    <w:rsid w:val="00693DA8"/>
    <w:rsid w:val="00696344"/>
    <w:rsid w:val="0069785A"/>
    <w:rsid w:val="006A6FD1"/>
    <w:rsid w:val="006B19D4"/>
    <w:rsid w:val="006B2B11"/>
    <w:rsid w:val="006B70F7"/>
    <w:rsid w:val="006C07B6"/>
    <w:rsid w:val="006C146D"/>
    <w:rsid w:val="006C16DA"/>
    <w:rsid w:val="006C1B9E"/>
    <w:rsid w:val="006C2CB1"/>
    <w:rsid w:val="006D2C0E"/>
    <w:rsid w:val="006D483F"/>
    <w:rsid w:val="006D7849"/>
    <w:rsid w:val="006E2523"/>
    <w:rsid w:val="006E4404"/>
    <w:rsid w:val="006E6205"/>
    <w:rsid w:val="006F05B8"/>
    <w:rsid w:val="006F0627"/>
    <w:rsid w:val="006F2B34"/>
    <w:rsid w:val="00702AEC"/>
    <w:rsid w:val="00711DF8"/>
    <w:rsid w:val="00715945"/>
    <w:rsid w:val="0072271B"/>
    <w:rsid w:val="00723BE4"/>
    <w:rsid w:val="0072423E"/>
    <w:rsid w:val="007244B2"/>
    <w:rsid w:val="007257F1"/>
    <w:rsid w:val="007266C4"/>
    <w:rsid w:val="00727391"/>
    <w:rsid w:val="00730466"/>
    <w:rsid w:val="007338FB"/>
    <w:rsid w:val="007358F7"/>
    <w:rsid w:val="00735909"/>
    <w:rsid w:val="00736578"/>
    <w:rsid w:val="00737C4F"/>
    <w:rsid w:val="00742A5C"/>
    <w:rsid w:val="00744522"/>
    <w:rsid w:val="00745D1D"/>
    <w:rsid w:val="00746972"/>
    <w:rsid w:val="007535D1"/>
    <w:rsid w:val="007542FE"/>
    <w:rsid w:val="00754711"/>
    <w:rsid w:val="007613FE"/>
    <w:rsid w:val="007646AA"/>
    <w:rsid w:val="007670D0"/>
    <w:rsid w:val="00772054"/>
    <w:rsid w:val="007740C3"/>
    <w:rsid w:val="0077705E"/>
    <w:rsid w:val="007774B3"/>
    <w:rsid w:val="00784074"/>
    <w:rsid w:val="00784C9F"/>
    <w:rsid w:val="00784D85"/>
    <w:rsid w:val="00790B6D"/>
    <w:rsid w:val="00791139"/>
    <w:rsid w:val="00791824"/>
    <w:rsid w:val="00791C2F"/>
    <w:rsid w:val="00793839"/>
    <w:rsid w:val="00793B99"/>
    <w:rsid w:val="00793C19"/>
    <w:rsid w:val="00793CFF"/>
    <w:rsid w:val="00797E5F"/>
    <w:rsid w:val="007A03F0"/>
    <w:rsid w:val="007A3A46"/>
    <w:rsid w:val="007A5116"/>
    <w:rsid w:val="007A729A"/>
    <w:rsid w:val="007A7BBE"/>
    <w:rsid w:val="007B2EC0"/>
    <w:rsid w:val="007B4859"/>
    <w:rsid w:val="007B4D01"/>
    <w:rsid w:val="007B5EA8"/>
    <w:rsid w:val="007B666E"/>
    <w:rsid w:val="007C13F2"/>
    <w:rsid w:val="007C43DB"/>
    <w:rsid w:val="007D705D"/>
    <w:rsid w:val="007D7941"/>
    <w:rsid w:val="007E42D7"/>
    <w:rsid w:val="007E52A8"/>
    <w:rsid w:val="007F000D"/>
    <w:rsid w:val="007F0F66"/>
    <w:rsid w:val="007F1203"/>
    <w:rsid w:val="007F262F"/>
    <w:rsid w:val="007F2CDC"/>
    <w:rsid w:val="007F59BB"/>
    <w:rsid w:val="007F6215"/>
    <w:rsid w:val="007F70F2"/>
    <w:rsid w:val="00800608"/>
    <w:rsid w:val="00800EDB"/>
    <w:rsid w:val="00804DB3"/>
    <w:rsid w:val="00805243"/>
    <w:rsid w:val="008062A3"/>
    <w:rsid w:val="00806E26"/>
    <w:rsid w:val="00811154"/>
    <w:rsid w:val="008116A9"/>
    <w:rsid w:val="00811DA8"/>
    <w:rsid w:val="00812EB0"/>
    <w:rsid w:val="008202F5"/>
    <w:rsid w:val="00822DAA"/>
    <w:rsid w:val="008240B8"/>
    <w:rsid w:val="008243AC"/>
    <w:rsid w:val="00824E44"/>
    <w:rsid w:val="008261BB"/>
    <w:rsid w:val="00826514"/>
    <w:rsid w:val="00831C8A"/>
    <w:rsid w:val="00834F25"/>
    <w:rsid w:val="008405BD"/>
    <w:rsid w:val="00841406"/>
    <w:rsid w:val="00843BE4"/>
    <w:rsid w:val="00852B2F"/>
    <w:rsid w:val="00852EFD"/>
    <w:rsid w:val="00864572"/>
    <w:rsid w:val="00873ECD"/>
    <w:rsid w:val="00880E59"/>
    <w:rsid w:val="0088147A"/>
    <w:rsid w:val="008851B4"/>
    <w:rsid w:val="00885A54"/>
    <w:rsid w:val="0089073D"/>
    <w:rsid w:val="00891549"/>
    <w:rsid w:val="00893408"/>
    <w:rsid w:val="00893A04"/>
    <w:rsid w:val="0089411F"/>
    <w:rsid w:val="00895E3E"/>
    <w:rsid w:val="008966E0"/>
    <w:rsid w:val="00896A40"/>
    <w:rsid w:val="008A0455"/>
    <w:rsid w:val="008A0548"/>
    <w:rsid w:val="008A17D1"/>
    <w:rsid w:val="008A686A"/>
    <w:rsid w:val="008A7602"/>
    <w:rsid w:val="008B10DB"/>
    <w:rsid w:val="008B15A0"/>
    <w:rsid w:val="008B223C"/>
    <w:rsid w:val="008B34E9"/>
    <w:rsid w:val="008B3500"/>
    <w:rsid w:val="008B66F7"/>
    <w:rsid w:val="008B7FB8"/>
    <w:rsid w:val="008C12EE"/>
    <w:rsid w:val="008C383C"/>
    <w:rsid w:val="008C7B21"/>
    <w:rsid w:val="008D1DAE"/>
    <w:rsid w:val="008D216A"/>
    <w:rsid w:val="008D41E2"/>
    <w:rsid w:val="008D5C35"/>
    <w:rsid w:val="008D6A99"/>
    <w:rsid w:val="008D7230"/>
    <w:rsid w:val="008D7F9D"/>
    <w:rsid w:val="008E18D6"/>
    <w:rsid w:val="008E1E5B"/>
    <w:rsid w:val="008E2F60"/>
    <w:rsid w:val="008E4CA6"/>
    <w:rsid w:val="008E5E3A"/>
    <w:rsid w:val="008E73D1"/>
    <w:rsid w:val="008F2F39"/>
    <w:rsid w:val="008F6FDE"/>
    <w:rsid w:val="009025CA"/>
    <w:rsid w:val="0090720B"/>
    <w:rsid w:val="00911965"/>
    <w:rsid w:val="00912375"/>
    <w:rsid w:val="00912EE8"/>
    <w:rsid w:val="009139F8"/>
    <w:rsid w:val="00915B1B"/>
    <w:rsid w:val="00915E91"/>
    <w:rsid w:val="00916B71"/>
    <w:rsid w:val="00922D20"/>
    <w:rsid w:val="00923F50"/>
    <w:rsid w:val="00924998"/>
    <w:rsid w:val="00925E82"/>
    <w:rsid w:val="009260B9"/>
    <w:rsid w:val="0092711E"/>
    <w:rsid w:val="0093079C"/>
    <w:rsid w:val="009346C9"/>
    <w:rsid w:val="009356DE"/>
    <w:rsid w:val="00936634"/>
    <w:rsid w:val="00936F34"/>
    <w:rsid w:val="009379D4"/>
    <w:rsid w:val="009379DF"/>
    <w:rsid w:val="00940A48"/>
    <w:rsid w:val="009415BC"/>
    <w:rsid w:val="009513F0"/>
    <w:rsid w:val="00953046"/>
    <w:rsid w:val="00955247"/>
    <w:rsid w:val="0095550A"/>
    <w:rsid w:val="00955F67"/>
    <w:rsid w:val="0095628C"/>
    <w:rsid w:val="009607D5"/>
    <w:rsid w:val="0096371E"/>
    <w:rsid w:val="00963D67"/>
    <w:rsid w:val="0096588F"/>
    <w:rsid w:val="009700C5"/>
    <w:rsid w:val="00970C51"/>
    <w:rsid w:val="00971889"/>
    <w:rsid w:val="00973EB2"/>
    <w:rsid w:val="00974FDE"/>
    <w:rsid w:val="0097603A"/>
    <w:rsid w:val="009760EC"/>
    <w:rsid w:val="0097715C"/>
    <w:rsid w:val="00984389"/>
    <w:rsid w:val="00984641"/>
    <w:rsid w:val="00986407"/>
    <w:rsid w:val="00990245"/>
    <w:rsid w:val="0099036B"/>
    <w:rsid w:val="00990E04"/>
    <w:rsid w:val="00991297"/>
    <w:rsid w:val="00992D31"/>
    <w:rsid w:val="00993C98"/>
    <w:rsid w:val="009A2F23"/>
    <w:rsid w:val="009A4B20"/>
    <w:rsid w:val="009A5741"/>
    <w:rsid w:val="009A5D82"/>
    <w:rsid w:val="009A5F99"/>
    <w:rsid w:val="009B31F5"/>
    <w:rsid w:val="009B3BB1"/>
    <w:rsid w:val="009B4E63"/>
    <w:rsid w:val="009B6B47"/>
    <w:rsid w:val="009C7363"/>
    <w:rsid w:val="009D0538"/>
    <w:rsid w:val="009D2ECC"/>
    <w:rsid w:val="009D3BBD"/>
    <w:rsid w:val="009E2258"/>
    <w:rsid w:val="009E264A"/>
    <w:rsid w:val="009E4A65"/>
    <w:rsid w:val="009F0835"/>
    <w:rsid w:val="009F4D8C"/>
    <w:rsid w:val="009F54E8"/>
    <w:rsid w:val="009F6C1E"/>
    <w:rsid w:val="00A03A34"/>
    <w:rsid w:val="00A05272"/>
    <w:rsid w:val="00A061C4"/>
    <w:rsid w:val="00A06B05"/>
    <w:rsid w:val="00A10156"/>
    <w:rsid w:val="00A1256C"/>
    <w:rsid w:val="00A13D44"/>
    <w:rsid w:val="00A169D9"/>
    <w:rsid w:val="00A17B5B"/>
    <w:rsid w:val="00A17EAB"/>
    <w:rsid w:val="00A205F8"/>
    <w:rsid w:val="00A20DC8"/>
    <w:rsid w:val="00A2408C"/>
    <w:rsid w:val="00A26B04"/>
    <w:rsid w:val="00A26C36"/>
    <w:rsid w:val="00A30F9C"/>
    <w:rsid w:val="00A315D4"/>
    <w:rsid w:val="00A31E4F"/>
    <w:rsid w:val="00A32824"/>
    <w:rsid w:val="00A3485B"/>
    <w:rsid w:val="00A3654D"/>
    <w:rsid w:val="00A43665"/>
    <w:rsid w:val="00A45B80"/>
    <w:rsid w:val="00A53F39"/>
    <w:rsid w:val="00A54698"/>
    <w:rsid w:val="00A556D0"/>
    <w:rsid w:val="00A631BC"/>
    <w:rsid w:val="00A650AE"/>
    <w:rsid w:val="00A70268"/>
    <w:rsid w:val="00A722C8"/>
    <w:rsid w:val="00A75484"/>
    <w:rsid w:val="00A7771E"/>
    <w:rsid w:val="00A81051"/>
    <w:rsid w:val="00A811FF"/>
    <w:rsid w:val="00A8167B"/>
    <w:rsid w:val="00A828EF"/>
    <w:rsid w:val="00A941BC"/>
    <w:rsid w:val="00A952C2"/>
    <w:rsid w:val="00A9558E"/>
    <w:rsid w:val="00A971AE"/>
    <w:rsid w:val="00A97692"/>
    <w:rsid w:val="00A97CBA"/>
    <w:rsid w:val="00AA0BD1"/>
    <w:rsid w:val="00AA359A"/>
    <w:rsid w:val="00AA38C3"/>
    <w:rsid w:val="00AA4F3C"/>
    <w:rsid w:val="00AA546C"/>
    <w:rsid w:val="00AB0D4F"/>
    <w:rsid w:val="00AB22EE"/>
    <w:rsid w:val="00AB2D1B"/>
    <w:rsid w:val="00AB6B0A"/>
    <w:rsid w:val="00AB71AA"/>
    <w:rsid w:val="00AB7DE5"/>
    <w:rsid w:val="00AC0BA6"/>
    <w:rsid w:val="00AC0EFD"/>
    <w:rsid w:val="00AC2267"/>
    <w:rsid w:val="00AC4A69"/>
    <w:rsid w:val="00AC7828"/>
    <w:rsid w:val="00AD0230"/>
    <w:rsid w:val="00AD1202"/>
    <w:rsid w:val="00AD1746"/>
    <w:rsid w:val="00AD1D2D"/>
    <w:rsid w:val="00AD213B"/>
    <w:rsid w:val="00AD7A2C"/>
    <w:rsid w:val="00AD7DF2"/>
    <w:rsid w:val="00AE00D6"/>
    <w:rsid w:val="00AE0DE7"/>
    <w:rsid w:val="00AE1BD3"/>
    <w:rsid w:val="00AE2CBF"/>
    <w:rsid w:val="00AE70A4"/>
    <w:rsid w:val="00AF064C"/>
    <w:rsid w:val="00AF124F"/>
    <w:rsid w:val="00AF20AE"/>
    <w:rsid w:val="00AF6057"/>
    <w:rsid w:val="00B034CE"/>
    <w:rsid w:val="00B05E09"/>
    <w:rsid w:val="00B068FE"/>
    <w:rsid w:val="00B07BAA"/>
    <w:rsid w:val="00B07CC6"/>
    <w:rsid w:val="00B12AA3"/>
    <w:rsid w:val="00B12E38"/>
    <w:rsid w:val="00B13990"/>
    <w:rsid w:val="00B1415A"/>
    <w:rsid w:val="00B1520E"/>
    <w:rsid w:val="00B15C9D"/>
    <w:rsid w:val="00B16BDB"/>
    <w:rsid w:val="00B17A6D"/>
    <w:rsid w:val="00B2015E"/>
    <w:rsid w:val="00B23008"/>
    <w:rsid w:val="00B238E9"/>
    <w:rsid w:val="00B26A20"/>
    <w:rsid w:val="00B272D5"/>
    <w:rsid w:val="00B30CEE"/>
    <w:rsid w:val="00B32D3A"/>
    <w:rsid w:val="00B363C1"/>
    <w:rsid w:val="00B3648A"/>
    <w:rsid w:val="00B36ED9"/>
    <w:rsid w:val="00B40BDA"/>
    <w:rsid w:val="00B475B1"/>
    <w:rsid w:val="00B51B0C"/>
    <w:rsid w:val="00B52024"/>
    <w:rsid w:val="00B525FB"/>
    <w:rsid w:val="00B549AA"/>
    <w:rsid w:val="00B55BD4"/>
    <w:rsid w:val="00B6329B"/>
    <w:rsid w:val="00B632B4"/>
    <w:rsid w:val="00B6342E"/>
    <w:rsid w:val="00B67365"/>
    <w:rsid w:val="00B714AF"/>
    <w:rsid w:val="00B7171D"/>
    <w:rsid w:val="00B719EF"/>
    <w:rsid w:val="00B72F87"/>
    <w:rsid w:val="00B75529"/>
    <w:rsid w:val="00B80B7E"/>
    <w:rsid w:val="00B827B9"/>
    <w:rsid w:val="00B83034"/>
    <w:rsid w:val="00B84D75"/>
    <w:rsid w:val="00B9007E"/>
    <w:rsid w:val="00B9075B"/>
    <w:rsid w:val="00B90AD1"/>
    <w:rsid w:val="00B94144"/>
    <w:rsid w:val="00B94BA5"/>
    <w:rsid w:val="00B97D64"/>
    <w:rsid w:val="00BA006A"/>
    <w:rsid w:val="00BA19E3"/>
    <w:rsid w:val="00BA3E18"/>
    <w:rsid w:val="00BA3FA5"/>
    <w:rsid w:val="00BA50C0"/>
    <w:rsid w:val="00BA5A8C"/>
    <w:rsid w:val="00BB01C5"/>
    <w:rsid w:val="00BB02A6"/>
    <w:rsid w:val="00BB40B6"/>
    <w:rsid w:val="00BB47F4"/>
    <w:rsid w:val="00BB48FD"/>
    <w:rsid w:val="00BB6037"/>
    <w:rsid w:val="00BB65F3"/>
    <w:rsid w:val="00BC0A89"/>
    <w:rsid w:val="00BC15CA"/>
    <w:rsid w:val="00BC32C2"/>
    <w:rsid w:val="00BC3D58"/>
    <w:rsid w:val="00BC5559"/>
    <w:rsid w:val="00BD13D6"/>
    <w:rsid w:val="00BD1732"/>
    <w:rsid w:val="00BE19C3"/>
    <w:rsid w:val="00BE2FB5"/>
    <w:rsid w:val="00BE6EBB"/>
    <w:rsid w:val="00BF0160"/>
    <w:rsid w:val="00BF1732"/>
    <w:rsid w:val="00BF2096"/>
    <w:rsid w:val="00BF3D3D"/>
    <w:rsid w:val="00BF52A5"/>
    <w:rsid w:val="00C0263C"/>
    <w:rsid w:val="00C07FA6"/>
    <w:rsid w:val="00C10AC5"/>
    <w:rsid w:val="00C12F0B"/>
    <w:rsid w:val="00C12F92"/>
    <w:rsid w:val="00C14309"/>
    <w:rsid w:val="00C165CA"/>
    <w:rsid w:val="00C16C2E"/>
    <w:rsid w:val="00C17FA3"/>
    <w:rsid w:val="00C20B8F"/>
    <w:rsid w:val="00C20D78"/>
    <w:rsid w:val="00C21E66"/>
    <w:rsid w:val="00C32A86"/>
    <w:rsid w:val="00C341BB"/>
    <w:rsid w:val="00C34DD5"/>
    <w:rsid w:val="00C42EB7"/>
    <w:rsid w:val="00C44617"/>
    <w:rsid w:val="00C45DD1"/>
    <w:rsid w:val="00C50CF7"/>
    <w:rsid w:val="00C50EA6"/>
    <w:rsid w:val="00C521DC"/>
    <w:rsid w:val="00C53DA6"/>
    <w:rsid w:val="00C572C7"/>
    <w:rsid w:val="00C6348F"/>
    <w:rsid w:val="00C64E0C"/>
    <w:rsid w:val="00C654F8"/>
    <w:rsid w:val="00C656AE"/>
    <w:rsid w:val="00C6591B"/>
    <w:rsid w:val="00C659FD"/>
    <w:rsid w:val="00C66175"/>
    <w:rsid w:val="00C66427"/>
    <w:rsid w:val="00C664DC"/>
    <w:rsid w:val="00C70377"/>
    <w:rsid w:val="00C707EB"/>
    <w:rsid w:val="00C70847"/>
    <w:rsid w:val="00C71164"/>
    <w:rsid w:val="00C71E7E"/>
    <w:rsid w:val="00C727ED"/>
    <w:rsid w:val="00C741F8"/>
    <w:rsid w:val="00C75704"/>
    <w:rsid w:val="00C75FEC"/>
    <w:rsid w:val="00C82359"/>
    <w:rsid w:val="00C83402"/>
    <w:rsid w:val="00C834D9"/>
    <w:rsid w:val="00C908B8"/>
    <w:rsid w:val="00C91053"/>
    <w:rsid w:val="00C920E0"/>
    <w:rsid w:val="00C95F6C"/>
    <w:rsid w:val="00CA6D3C"/>
    <w:rsid w:val="00CA7689"/>
    <w:rsid w:val="00CB0996"/>
    <w:rsid w:val="00CB1CC2"/>
    <w:rsid w:val="00CB26D6"/>
    <w:rsid w:val="00CB2F01"/>
    <w:rsid w:val="00CB3C93"/>
    <w:rsid w:val="00CC0720"/>
    <w:rsid w:val="00CC0B59"/>
    <w:rsid w:val="00CC32FB"/>
    <w:rsid w:val="00CC540E"/>
    <w:rsid w:val="00CC7583"/>
    <w:rsid w:val="00CD05FD"/>
    <w:rsid w:val="00CD3631"/>
    <w:rsid w:val="00CD3A68"/>
    <w:rsid w:val="00CD44BB"/>
    <w:rsid w:val="00CD4930"/>
    <w:rsid w:val="00CD5303"/>
    <w:rsid w:val="00CD5BA3"/>
    <w:rsid w:val="00CD66C0"/>
    <w:rsid w:val="00CE38D8"/>
    <w:rsid w:val="00CF1F2F"/>
    <w:rsid w:val="00CF2174"/>
    <w:rsid w:val="00CF2378"/>
    <w:rsid w:val="00CF2FB4"/>
    <w:rsid w:val="00CF6F34"/>
    <w:rsid w:val="00CF79FF"/>
    <w:rsid w:val="00D02312"/>
    <w:rsid w:val="00D05323"/>
    <w:rsid w:val="00D06782"/>
    <w:rsid w:val="00D075E5"/>
    <w:rsid w:val="00D11500"/>
    <w:rsid w:val="00D159CC"/>
    <w:rsid w:val="00D1618F"/>
    <w:rsid w:val="00D2310C"/>
    <w:rsid w:val="00D24CA9"/>
    <w:rsid w:val="00D261A9"/>
    <w:rsid w:val="00D26CE9"/>
    <w:rsid w:val="00D26D4A"/>
    <w:rsid w:val="00D32BCA"/>
    <w:rsid w:val="00D331FE"/>
    <w:rsid w:val="00D33AF8"/>
    <w:rsid w:val="00D34B1C"/>
    <w:rsid w:val="00D3559D"/>
    <w:rsid w:val="00D35DB5"/>
    <w:rsid w:val="00D41233"/>
    <w:rsid w:val="00D4343E"/>
    <w:rsid w:val="00D451C6"/>
    <w:rsid w:val="00D51DF2"/>
    <w:rsid w:val="00D54498"/>
    <w:rsid w:val="00D666DB"/>
    <w:rsid w:val="00D72031"/>
    <w:rsid w:val="00D72BCC"/>
    <w:rsid w:val="00D74F00"/>
    <w:rsid w:val="00D762E0"/>
    <w:rsid w:val="00D8107F"/>
    <w:rsid w:val="00D8638F"/>
    <w:rsid w:val="00D87D4E"/>
    <w:rsid w:val="00D92C59"/>
    <w:rsid w:val="00DA2AD7"/>
    <w:rsid w:val="00DA56EF"/>
    <w:rsid w:val="00DA62C6"/>
    <w:rsid w:val="00DA64CE"/>
    <w:rsid w:val="00DB0350"/>
    <w:rsid w:val="00DB0490"/>
    <w:rsid w:val="00DB07A9"/>
    <w:rsid w:val="00DB0EFE"/>
    <w:rsid w:val="00DB15D7"/>
    <w:rsid w:val="00DB5D20"/>
    <w:rsid w:val="00DB694E"/>
    <w:rsid w:val="00DB6A32"/>
    <w:rsid w:val="00DC031E"/>
    <w:rsid w:val="00DC0869"/>
    <w:rsid w:val="00DC1FF9"/>
    <w:rsid w:val="00DC3251"/>
    <w:rsid w:val="00DC334D"/>
    <w:rsid w:val="00DC3FF0"/>
    <w:rsid w:val="00DC4906"/>
    <w:rsid w:val="00DC4CF1"/>
    <w:rsid w:val="00DD0299"/>
    <w:rsid w:val="00DD1303"/>
    <w:rsid w:val="00DD1F58"/>
    <w:rsid w:val="00DD203E"/>
    <w:rsid w:val="00DD2C80"/>
    <w:rsid w:val="00DD2D50"/>
    <w:rsid w:val="00DD3EEC"/>
    <w:rsid w:val="00DD5E36"/>
    <w:rsid w:val="00DD6AA7"/>
    <w:rsid w:val="00DD7CE9"/>
    <w:rsid w:val="00DE51F8"/>
    <w:rsid w:val="00DE77AA"/>
    <w:rsid w:val="00DF0B1A"/>
    <w:rsid w:val="00DF1AB4"/>
    <w:rsid w:val="00DF4980"/>
    <w:rsid w:val="00DF716D"/>
    <w:rsid w:val="00DF7428"/>
    <w:rsid w:val="00E10549"/>
    <w:rsid w:val="00E13C16"/>
    <w:rsid w:val="00E16628"/>
    <w:rsid w:val="00E1680B"/>
    <w:rsid w:val="00E16F4F"/>
    <w:rsid w:val="00E1741E"/>
    <w:rsid w:val="00E2067D"/>
    <w:rsid w:val="00E27FDB"/>
    <w:rsid w:val="00E37767"/>
    <w:rsid w:val="00E41060"/>
    <w:rsid w:val="00E45171"/>
    <w:rsid w:val="00E46590"/>
    <w:rsid w:val="00E536D0"/>
    <w:rsid w:val="00E5749F"/>
    <w:rsid w:val="00E64393"/>
    <w:rsid w:val="00E644B3"/>
    <w:rsid w:val="00E65DD5"/>
    <w:rsid w:val="00E65DFF"/>
    <w:rsid w:val="00E67115"/>
    <w:rsid w:val="00E76F30"/>
    <w:rsid w:val="00E80CEB"/>
    <w:rsid w:val="00E8602B"/>
    <w:rsid w:val="00E865E6"/>
    <w:rsid w:val="00E86DFF"/>
    <w:rsid w:val="00E904BC"/>
    <w:rsid w:val="00E9129A"/>
    <w:rsid w:val="00E91D28"/>
    <w:rsid w:val="00E9269D"/>
    <w:rsid w:val="00EA54B3"/>
    <w:rsid w:val="00EA5D6E"/>
    <w:rsid w:val="00EA5F1F"/>
    <w:rsid w:val="00EC0771"/>
    <w:rsid w:val="00EC0A62"/>
    <w:rsid w:val="00EC3796"/>
    <w:rsid w:val="00EC4B56"/>
    <w:rsid w:val="00EC5601"/>
    <w:rsid w:val="00EC5A08"/>
    <w:rsid w:val="00ED0E67"/>
    <w:rsid w:val="00ED37C5"/>
    <w:rsid w:val="00ED58FD"/>
    <w:rsid w:val="00ED5C7D"/>
    <w:rsid w:val="00EE1905"/>
    <w:rsid w:val="00EE1A26"/>
    <w:rsid w:val="00EE438F"/>
    <w:rsid w:val="00EE6B6E"/>
    <w:rsid w:val="00EE722B"/>
    <w:rsid w:val="00EF0745"/>
    <w:rsid w:val="00EF5C1B"/>
    <w:rsid w:val="00F007F3"/>
    <w:rsid w:val="00F02105"/>
    <w:rsid w:val="00F037B3"/>
    <w:rsid w:val="00F07CBA"/>
    <w:rsid w:val="00F12D95"/>
    <w:rsid w:val="00F12F94"/>
    <w:rsid w:val="00F2259B"/>
    <w:rsid w:val="00F23A0A"/>
    <w:rsid w:val="00F247F8"/>
    <w:rsid w:val="00F260F4"/>
    <w:rsid w:val="00F271E1"/>
    <w:rsid w:val="00F27CE1"/>
    <w:rsid w:val="00F3127C"/>
    <w:rsid w:val="00F41478"/>
    <w:rsid w:val="00F46218"/>
    <w:rsid w:val="00F46B6A"/>
    <w:rsid w:val="00F5020A"/>
    <w:rsid w:val="00F523EF"/>
    <w:rsid w:val="00F54562"/>
    <w:rsid w:val="00F62BB7"/>
    <w:rsid w:val="00F6373A"/>
    <w:rsid w:val="00F6542A"/>
    <w:rsid w:val="00F662CC"/>
    <w:rsid w:val="00F67FFC"/>
    <w:rsid w:val="00F71029"/>
    <w:rsid w:val="00F71568"/>
    <w:rsid w:val="00F72B75"/>
    <w:rsid w:val="00F7539C"/>
    <w:rsid w:val="00F76E56"/>
    <w:rsid w:val="00F77813"/>
    <w:rsid w:val="00F80A55"/>
    <w:rsid w:val="00F80BE8"/>
    <w:rsid w:val="00F813FB"/>
    <w:rsid w:val="00F83776"/>
    <w:rsid w:val="00F84345"/>
    <w:rsid w:val="00F8557A"/>
    <w:rsid w:val="00F86A3E"/>
    <w:rsid w:val="00F90598"/>
    <w:rsid w:val="00F90FA2"/>
    <w:rsid w:val="00F91FA1"/>
    <w:rsid w:val="00F9233E"/>
    <w:rsid w:val="00F92DAE"/>
    <w:rsid w:val="00F933DF"/>
    <w:rsid w:val="00F95CF3"/>
    <w:rsid w:val="00FA245A"/>
    <w:rsid w:val="00FA6C0C"/>
    <w:rsid w:val="00FB117E"/>
    <w:rsid w:val="00FB371F"/>
    <w:rsid w:val="00FB5940"/>
    <w:rsid w:val="00FB735E"/>
    <w:rsid w:val="00FB77DE"/>
    <w:rsid w:val="00FC4CAD"/>
    <w:rsid w:val="00FC5CAE"/>
    <w:rsid w:val="00FC6B87"/>
    <w:rsid w:val="00FD1E99"/>
    <w:rsid w:val="00FD286C"/>
    <w:rsid w:val="00FD4820"/>
    <w:rsid w:val="00FD6BC1"/>
    <w:rsid w:val="00FD7235"/>
    <w:rsid w:val="00FD7236"/>
    <w:rsid w:val="00FE464B"/>
    <w:rsid w:val="00FE6284"/>
    <w:rsid w:val="00FE629C"/>
    <w:rsid w:val="00FE709D"/>
    <w:rsid w:val="48C48EC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87D015"/>
  <w15:chartTrackingRefBased/>
  <w15:docId w15:val="{81932A2B-553F-417F-8D67-B2B8071E1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fr-CA" w:eastAsia="fr-CA"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FB0"/>
  </w:style>
  <w:style w:type="paragraph" w:styleId="Titre1">
    <w:name w:val="heading 1"/>
    <w:basedOn w:val="Normal"/>
    <w:next w:val="Normal"/>
    <w:link w:val="Titre1Car"/>
    <w:uiPriority w:val="9"/>
    <w:qFormat/>
    <w:rsid w:val="00497FB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497FB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497FB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497FB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497FB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497FB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497FB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497FB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497FB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pPr>
      <w:spacing w:beforeAutospacing="1" w:after="100" w:afterAutospacing="1"/>
    </w:pPr>
  </w:style>
  <w:style w:type="paragraph" w:styleId="NormalWeb">
    <w:name w:val="Normal (Web)"/>
    <w:basedOn w:val="Normal"/>
    <w:link w:val="NormalWebCar"/>
    <w:uiPriority w:val="99"/>
    <w:unhideWhenUsed/>
    <w:pPr>
      <w:spacing w:beforeAutospacing="1" w:after="100" w:afterAutospacing="1"/>
    </w:pPr>
  </w:style>
  <w:style w:type="character" w:customStyle="1" w:styleId="Titre2Car">
    <w:name w:val="Titre 2 Car"/>
    <w:basedOn w:val="Policepardfaut"/>
    <w:link w:val="Titre2"/>
    <w:uiPriority w:val="9"/>
    <w:rsid w:val="00497FB0"/>
    <w:rPr>
      <w:caps/>
      <w:spacing w:val="15"/>
      <w:shd w:val="clear" w:color="auto" w:fill="D9E2F3" w:themeFill="accent1" w:themeFillTint="33"/>
    </w:rPr>
  </w:style>
  <w:style w:type="character" w:customStyle="1" w:styleId="Titre1Car">
    <w:name w:val="Titre 1 Car"/>
    <w:basedOn w:val="Policepardfaut"/>
    <w:link w:val="Titre1"/>
    <w:uiPriority w:val="9"/>
    <w:rsid w:val="00497FB0"/>
    <w:rPr>
      <w:caps/>
      <w:color w:val="FFFFFF" w:themeColor="background1"/>
      <w:spacing w:val="15"/>
      <w:sz w:val="22"/>
      <w:szCs w:val="22"/>
      <w:shd w:val="clear" w:color="auto" w:fill="4472C4" w:themeFill="accent1"/>
    </w:rPr>
  </w:style>
  <w:style w:type="paragraph" w:styleId="En-tte">
    <w:name w:val="header"/>
    <w:basedOn w:val="Normal"/>
    <w:link w:val="En-tteCar"/>
    <w:uiPriority w:val="99"/>
    <w:unhideWhenUsed/>
    <w:rsid w:val="000440BA"/>
    <w:pPr>
      <w:tabs>
        <w:tab w:val="center" w:pos="4680"/>
        <w:tab w:val="right" w:pos="9360"/>
      </w:tabs>
    </w:pPr>
  </w:style>
  <w:style w:type="character" w:customStyle="1" w:styleId="En-tteCar">
    <w:name w:val="En-tête Car"/>
    <w:basedOn w:val="Policepardfaut"/>
    <w:link w:val="En-tte"/>
    <w:uiPriority w:val="99"/>
    <w:rsid w:val="000440BA"/>
    <w:rPr>
      <w:rFonts w:eastAsiaTheme="minorEastAsia"/>
      <w:sz w:val="24"/>
      <w:szCs w:val="24"/>
    </w:rPr>
  </w:style>
  <w:style w:type="paragraph" w:styleId="Pieddepage">
    <w:name w:val="footer"/>
    <w:basedOn w:val="Normal"/>
    <w:link w:val="PieddepageCar"/>
    <w:uiPriority w:val="99"/>
    <w:unhideWhenUsed/>
    <w:rsid w:val="000440BA"/>
    <w:pPr>
      <w:tabs>
        <w:tab w:val="center" w:pos="4680"/>
        <w:tab w:val="right" w:pos="9360"/>
      </w:tabs>
    </w:pPr>
  </w:style>
  <w:style w:type="character" w:customStyle="1" w:styleId="PieddepageCar">
    <w:name w:val="Pied de page Car"/>
    <w:basedOn w:val="Policepardfaut"/>
    <w:link w:val="Pieddepage"/>
    <w:uiPriority w:val="99"/>
    <w:rsid w:val="000440BA"/>
    <w:rPr>
      <w:rFonts w:eastAsiaTheme="minorEastAsia"/>
      <w:sz w:val="24"/>
      <w:szCs w:val="24"/>
    </w:rPr>
  </w:style>
  <w:style w:type="character" w:customStyle="1" w:styleId="Titre3Car">
    <w:name w:val="Titre 3 Car"/>
    <w:basedOn w:val="Policepardfaut"/>
    <w:link w:val="Titre3"/>
    <w:uiPriority w:val="9"/>
    <w:rsid w:val="00497FB0"/>
    <w:rPr>
      <w:caps/>
      <w:color w:val="1F3763" w:themeColor="accent1" w:themeShade="7F"/>
      <w:spacing w:val="15"/>
    </w:rPr>
  </w:style>
  <w:style w:type="character" w:customStyle="1" w:styleId="Titre4Car">
    <w:name w:val="Titre 4 Car"/>
    <w:basedOn w:val="Policepardfaut"/>
    <w:link w:val="Titre4"/>
    <w:uiPriority w:val="9"/>
    <w:semiHidden/>
    <w:rsid w:val="00497FB0"/>
    <w:rPr>
      <w:caps/>
      <w:color w:val="2F5496" w:themeColor="accent1" w:themeShade="BF"/>
      <w:spacing w:val="10"/>
    </w:rPr>
  </w:style>
  <w:style w:type="character" w:customStyle="1" w:styleId="Titre5Car">
    <w:name w:val="Titre 5 Car"/>
    <w:basedOn w:val="Policepardfaut"/>
    <w:link w:val="Titre5"/>
    <w:uiPriority w:val="9"/>
    <w:semiHidden/>
    <w:rsid w:val="00497FB0"/>
    <w:rPr>
      <w:caps/>
      <w:color w:val="2F5496" w:themeColor="accent1" w:themeShade="BF"/>
      <w:spacing w:val="10"/>
    </w:rPr>
  </w:style>
  <w:style w:type="character" w:customStyle="1" w:styleId="Titre6Car">
    <w:name w:val="Titre 6 Car"/>
    <w:basedOn w:val="Policepardfaut"/>
    <w:link w:val="Titre6"/>
    <w:uiPriority w:val="9"/>
    <w:semiHidden/>
    <w:rsid w:val="00497FB0"/>
    <w:rPr>
      <w:caps/>
      <w:color w:val="2F5496" w:themeColor="accent1" w:themeShade="BF"/>
      <w:spacing w:val="10"/>
    </w:rPr>
  </w:style>
  <w:style w:type="character" w:customStyle="1" w:styleId="Titre7Car">
    <w:name w:val="Titre 7 Car"/>
    <w:basedOn w:val="Policepardfaut"/>
    <w:link w:val="Titre7"/>
    <w:uiPriority w:val="9"/>
    <w:semiHidden/>
    <w:rsid w:val="00497FB0"/>
    <w:rPr>
      <w:caps/>
      <w:color w:val="2F5496" w:themeColor="accent1" w:themeShade="BF"/>
      <w:spacing w:val="10"/>
    </w:rPr>
  </w:style>
  <w:style w:type="character" w:customStyle="1" w:styleId="Titre8Car">
    <w:name w:val="Titre 8 Car"/>
    <w:basedOn w:val="Policepardfaut"/>
    <w:link w:val="Titre8"/>
    <w:uiPriority w:val="9"/>
    <w:semiHidden/>
    <w:rsid w:val="00497FB0"/>
    <w:rPr>
      <w:caps/>
      <w:spacing w:val="10"/>
      <w:sz w:val="18"/>
      <w:szCs w:val="18"/>
    </w:rPr>
  </w:style>
  <w:style w:type="character" w:customStyle="1" w:styleId="Titre9Car">
    <w:name w:val="Titre 9 Car"/>
    <w:basedOn w:val="Policepardfaut"/>
    <w:link w:val="Titre9"/>
    <w:uiPriority w:val="9"/>
    <w:semiHidden/>
    <w:rsid w:val="00497FB0"/>
    <w:rPr>
      <w:i/>
      <w:iCs/>
      <w:caps/>
      <w:spacing w:val="10"/>
      <w:sz w:val="18"/>
      <w:szCs w:val="18"/>
    </w:rPr>
  </w:style>
  <w:style w:type="paragraph" w:styleId="Lgende">
    <w:name w:val="caption"/>
    <w:basedOn w:val="Normal"/>
    <w:next w:val="Normal"/>
    <w:uiPriority w:val="35"/>
    <w:semiHidden/>
    <w:unhideWhenUsed/>
    <w:qFormat/>
    <w:rsid w:val="00497FB0"/>
    <w:rPr>
      <w:b/>
      <w:bCs/>
      <w:color w:val="2F5496" w:themeColor="accent1" w:themeShade="BF"/>
      <w:sz w:val="16"/>
      <w:szCs w:val="16"/>
    </w:rPr>
  </w:style>
  <w:style w:type="paragraph" w:styleId="Titre">
    <w:name w:val="Title"/>
    <w:basedOn w:val="Normal"/>
    <w:next w:val="Normal"/>
    <w:link w:val="TitreCar"/>
    <w:uiPriority w:val="10"/>
    <w:qFormat/>
    <w:rsid w:val="00497FB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497FB0"/>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497FB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497FB0"/>
    <w:rPr>
      <w:caps/>
      <w:color w:val="595959" w:themeColor="text1" w:themeTint="A6"/>
      <w:spacing w:val="10"/>
      <w:sz w:val="21"/>
      <w:szCs w:val="21"/>
    </w:rPr>
  </w:style>
  <w:style w:type="character" w:styleId="lev">
    <w:name w:val="Strong"/>
    <w:uiPriority w:val="22"/>
    <w:qFormat/>
    <w:rsid w:val="00497FB0"/>
    <w:rPr>
      <w:b/>
      <w:bCs/>
    </w:rPr>
  </w:style>
  <w:style w:type="character" w:styleId="Accentuation">
    <w:name w:val="Emphasis"/>
    <w:uiPriority w:val="20"/>
    <w:qFormat/>
    <w:rsid w:val="00497FB0"/>
    <w:rPr>
      <w:caps/>
      <w:color w:val="1F3763" w:themeColor="accent1" w:themeShade="7F"/>
      <w:spacing w:val="5"/>
    </w:rPr>
  </w:style>
  <w:style w:type="paragraph" w:styleId="Sansinterligne">
    <w:name w:val="No Spacing"/>
    <w:uiPriority w:val="1"/>
    <w:qFormat/>
    <w:rsid w:val="00497FB0"/>
    <w:pPr>
      <w:spacing w:after="0" w:line="240" w:lineRule="auto"/>
    </w:pPr>
  </w:style>
  <w:style w:type="paragraph" w:styleId="Citation">
    <w:name w:val="Quote"/>
    <w:basedOn w:val="Normal"/>
    <w:next w:val="Normal"/>
    <w:link w:val="CitationCar"/>
    <w:uiPriority w:val="29"/>
    <w:qFormat/>
    <w:rsid w:val="00497FB0"/>
    <w:rPr>
      <w:i/>
      <w:iCs/>
      <w:sz w:val="24"/>
      <w:szCs w:val="24"/>
    </w:rPr>
  </w:style>
  <w:style w:type="character" w:customStyle="1" w:styleId="CitationCar">
    <w:name w:val="Citation Car"/>
    <w:basedOn w:val="Policepardfaut"/>
    <w:link w:val="Citation"/>
    <w:uiPriority w:val="29"/>
    <w:rsid w:val="00497FB0"/>
    <w:rPr>
      <w:i/>
      <w:iCs/>
      <w:sz w:val="24"/>
      <w:szCs w:val="24"/>
    </w:rPr>
  </w:style>
  <w:style w:type="paragraph" w:styleId="Citationintense">
    <w:name w:val="Intense Quote"/>
    <w:basedOn w:val="Normal"/>
    <w:next w:val="Normal"/>
    <w:link w:val="CitationintenseCar"/>
    <w:uiPriority w:val="30"/>
    <w:qFormat/>
    <w:rsid w:val="00497FB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497FB0"/>
    <w:rPr>
      <w:color w:val="4472C4" w:themeColor="accent1"/>
      <w:sz w:val="24"/>
      <w:szCs w:val="24"/>
    </w:rPr>
  </w:style>
  <w:style w:type="character" w:styleId="Accentuationlgre">
    <w:name w:val="Subtle Emphasis"/>
    <w:uiPriority w:val="19"/>
    <w:qFormat/>
    <w:rsid w:val="00497FB0"/>
    <w:rPr>
      <w:i/>
      <w:iCs/>
      <w:color w:val="1F3763" w:themeColor="accent1" w:themeShade="7F"/>
    </w:rPr>
  </w:style>
  <w:style w:type="character" w:styleId="Accentuationintense">
    <w:name w:val="Intense Emphasis"/>
    <w:uiPriority w:val="21"/>
    <w:qFormat/>
    <w:rsid w:val="00497FB0"/>
    <w:rPr>
      <w:b/>
      <w:bCs/>
      <w:caps/>
      <w:color w:val="1F3763" w:themeColor="accent1" w:themeShade="7F"/>
      <w:spacing w:val="10"/>
    </w:rPr>
  </w:style>
  <w:style w:type="character" w:styleId="Rfrencelgre">
    <w:name w:val="Subtle Reference"/>
    <w:uiPriority w:val="31"/>
    <w:qFormat/>
    <w:rsid w:val="00497FB0"/>
    <w:rPr>
      <w:b/>
      <w:bCs/>
      <w:color w:val="4472C4" w:themeColor="accent1"/>
    </w:rPr>
  </w:style>
  <w:style w:type="character" w:styleId="Rfrenceintense">
    <w:name w:val="Intense Reference"/>
    <w:uiPriority w:val="32"/>
    <w:qFormat/>
    <w:rsid w:val="00497FB0"/>
    <w:rPr>
      <w:b/>
      <w:bCs/>
      <w:i/>
      <w:iCs/>
      <w:caps/>
      <w:color w:val="4472C4" w:themeColor="accent1"/>
    </w:rPr>
  </w:style>
  <w:style w:type="character" w:styleId="Titredulivre">
    <w:name w:val="Book Title"/>
    <w:uiPriority w:val="33"/>
    <w:qFormat/>
    <w:rsid w:val="00497FB0"/>
    <w:rPr>
      <w:b/>
      <w:bCs/>
      <w:i/>
      <w:iCs/>
      <w:spacing w:val="0"/>
    </w:rPr>
  </w:style>
  <w:style w:type="paragraph" w:styleId="En-ttedetabledesmatires">
    <w:name w:val="TOC Heading"/>
    <w:basedOn w:val="Titre1"/>
    <w:next w:val="Normal"/>
    <w:uiPriority w:val="39"/>
    <w:semiHidden/>
    <w:unhideWhenUsed/>
    <w:qFormat/>
    <w:rsid w:val="00497FB0"/>
    <w:pPr>
      <w:outlineLvl w:val="9"/>
    </w:pPr>
  </w:style>
  <w:style w:type="paragraph" w:styleId="Paragraphedeliste">
    <w:name w:val="List Paragraph"/>
    <w:basedOn w:val="Normal"/>
    <w:uiPriority w:val="34"/>
    <w:qFormat/>
    <w:rsid w:val="00497FB0"/>
    <w:pPr>
      <w:ind w:left="720"/>
      <w:contextualSpacing/>
    </w:pPr>
  </w:style>
  <w:style w:type="paragraph" w:customStyle="1" w:styleId="EtapesInstructions">
    <w:name w:val="EtapesInstructions"/>
    <w:basedOn w:val="Normal"/>
    <w:link w:val="EtapesInstructionsCar"/>
    <w:qFormat/>
    <w:rsid w:val="00497FB0"/>
    <w:pPr>
      <w:numPr>
        <w:numId w:val="8"/>
      </w:numPr>
      <w:textAlignment w:val="center"/>
    </w:pPr>
    <w:rPr>
      <w:rFonts w:ascii="Calibri" w:eastAsia="Times New Roman" w:hAnsi="Calibri" w:cs="Calibri"/>
      <w:sz w:val="22"/>
      <w:szCs w:val="22"/>
    </w:rPr>
  </w:style>
  <w:style w:type="paragraph" w:customStyle="1" w:styleId="CodeInstructions">
    <w:name w:val="CodeInstructions"/>
    <w:basedOn w:val="NormalWeb"/>
    <w:link w:val="CodeInstructionsCar"/>
    <w:qFormat/>
    <w:rsid w:val="00497FB0"/>
    <w:pPr>
      <w:spacing w:before="0" w:beforeAutospacing="0" w:after="0" w:afterAutospacing="0"/>
    </w:pPr>
    <w:rPr>
      <w:rFonts w:ascii="Consolas" w:hAnsi="Consolas"/>
      <w:color w:val="333333"/>
      <w:sz w:val="21"/>
      <w:szCs w:val="21"/>
    </w:rPr>
  </w:style>
  <w:style w:type="character" w:customStyle="1" w:styleId="EtapesInstructionsCar">
    <w:name w:val="EtapesInstructions Car"/>
    <w:basedOn w:val="Policepardfaut"/>
    <w:link w:val="EtapesInstructions"/>
    <w:rsid w:val="00497FB0"/>
    <w:rPr>
      <w:rFonts w:ascii="Calibri" w:eastAsia="Times New Roman" w:hAnsi="Calibri" w:cs="Calibri"/>
      <w:sz w:val="22"/>
      <w:szCs w:val="22"/>
    </w:rPr>
  </w:style>
  <w:style w:type="character" w:customStyle="1" w:styleId="NormalWebCar">
    <w:name w:val="Normal (Web) Car"/>
    <w:basedOn w:val="Policepardfaut"/>
    <w:link w:val="NormalWeb"/>
    <w:uiPriority w:val="99"/>
    <w:rsid w:val="00497FB0"/>
  </w:style>
  <w:style w:type="character" w:customStyle="1" w:styleId="CodeInstructionsCar">
    <w:name w:val="CodeInstructions Car"/>
    <w:basedOn w:val="NormalWebCar"/>
    <w:link w:val="CodeInstructions"/>
    <w:rsid w:val="00497FB0"/>
    <w:rPr>
      <w:rFonts w:ascii="Consolas" w:hAnsi="Consolas"/>
      <w:color w:val="333333"/>
      <w:sz w:val="21"/>
      <w:szCs w:val="21"/>
    </w:rPr>
  </w:style>
  <w:style w:type="character" w:styleId="Lienhypertexte">
    <w:name w:val="Hyperlink"/>
    <w:basedOn w:val="Policepardfaut"/>
    <w:uiPriority w:val="99"/>
    <w:unhideWhenUsed/>
    <w:rsid w:val="009B6B47"/>
    <w:rPr>
      <w:color w:val="0563C1" w:themeColor="hyperlink"/>
      <w:u w:val="single"/>
    </w:rPr>
  </w:style>
  <w:style w:type="paragraph" w:styleId="PrformatHTML">
    <w:name w:val="HTML Preformatted"/>
    <w:basedOn w:val="Normal"/>
    <w:link w:val="PrformatHTMLCar"/>
    <w:uiPriority w:val="99"/>
    <w:unhideWhenUsed/>
    <w:rsid w:val="00FA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CA" w:eastAsia="en-CA"/>
    </w:rPr>
  </w:style>
  <w:style w:type="character" w:customStyle="1" w:styleId="PrformatHTMLCar">
    <w:name w:val="Préformaté HTML Car"/>
    <w:basedOn w:val="Policepardfaut"/>
    <w:link w:val="PrformatHTML"/>
    <w:uiPriority w:val="99"/>
    <w:rsid w:val="00FA245A"/>
    <w:rPr>
      <w:rFonts w:ascii="Courier New" w:eastAsia="Times New Roman" w:hAnsi="Courier New" w:cs="Courier New"/>
      <w:lang w:val="en-CA" w:eastAsia="en-CA"/>
    </w:rPr>
  </w:style>
  <w:style w:type="character" w:styleId="CodeHTML">
    <w:name w:val="HTML Code"/>
    <w:basedOn w:val="Policepardfaut"/>
    <w:uiPriority w:val="99"/>
    <w:semiHidden/>
    <w:unhideWhenUsed/>
    <w:rsid w:val="00FA245A"/>
    <w:rPr>
      <w:rFonts w:ascii="Courier New" w:eastAsia="Times New Roman" w:hAnsi="Courier New" w:cs="Courier New"/>
      <w:sz w:val="20"/>
      <w:szCs w:val="20"/>
    </w:rPr>
  </w:style>
  <w:style w:type="character" w:customStyle="1" w:styleId="p">
    <w:name w:val="p"/>
    <w:basedOn w:val="Policepardfaut"/>
    <w:rsid w:val="00FA245A"/>
  </w:style>
  <w:style w:type="character" w:customStyle="1" w:styleId="nt">
    <w:name w:val="nt"/>
    <w:basedOn w:val="Policepardfaut"/>
    <w:rsid w:val="00FA245A"/>
  </w:style>
  <w:style w:type="character" w:customStyle="1" w:styleId="na">
    <w:name w:val="na"/>
    <w:basedOn w:val="Policepardfaut"/>
    <w:rsid w:val="00FA245A"/>
  </w:style>
  <w:style w:type="character" w:customStyle="1" w:styleId="o">
    <w:name w:val="o"/>
    <w:basedOn w:val="Policepardfaut"/>
    <w:rsid w:val="00FA245A"/>
  </w:style>
  <w:style w:type="character" w:customStyle="1" w:styleId="s">
    <w:name w:val="s"/>
    <w:basedOn w:val="Policepardfaut"/>
    <w:rsid w:val="00FA245A"/>
  </w:style>
  <w:style w:type="table" w:styleId="Grilledutableau">
    <w:name w:val="Table Grid"/>
    <w:basedOn w:val="TableauNormal"/>
    <w:uiPriority w:val="39"/>
    <w:rsid w:val="00C727ED"/>
    <w:pPr>
      <w:spacing w:before="0" w:after="0" w:line="240" w:lineRule="auto"/>
    </w:pPr>
    <w:rPr>
      <w:rFonts w:eastAsiaTheme="minorHAnsi"/>
      <w:sz w:val="22"/>
      <w:szCs w:val="22"/>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pscommand">
    <w:name w:val="hljs-pscommand"/>
    <w:basedOn w:val="Policepardfaut"/>
    <w:rsid w:val="0050476C"/>
  </w:style>
  <w:style w:type="character" w:styleId="Mentionnonrsolue">
    <w:name w:val="Unresolved Mention"/>
    <w:basedOn w:val="Policepardfaut"/>
    <w:uiPriority w:val="99"/>
    <w:semiHidden/>
    <w:unhideWhenUsed/>
    <w:rsid w:val="004F3061"/>
    <w:rPr>
      <w:color w:val="605E5C"/>
      <w:shd w:val="clear" w:color="auto" w:fill="E1DFDD"/>
    </w:rPr>
  </w:style>
  <w:style w:type="paragraph" w:styleId="Notedebasdepage">
    <w:name w:val="footnote text"/>
    <w:basedOn w:val="Normal"/>
    <w:link w:val="NotedebasdepageCar"/>
    <w:uiPriority w:val="99"/>
    <w:semiHidden/>
    <w:unhideWhenUsed/>
    <w:rsid w:val="00662E4A"/>
    <w:pPr>
      <w:spacing w:before="0" w:after="0" w:line="240" w:lineRule="auto"/>
    </w:pPr>
  </w:style>
  <w:style w:type="character" w:customStyle="1" w:styleId="NotedebasdepageCar">
    <w:name w:val="Note de bas de page Car"/>
    <w:basedOn w:val="Policepardfaut"/>
    <w:link w:val="Notedebasdepage"/>
    <w:uiPriority w:val="99"/>
    <w:semiHidden/>
    <w:rsid w:val="00662E4A"/>
  </w:style>
  <w:style w:type="character" w:styleId="Appelnotedebasdep">
    <w:name w:val="footnote reference"/>
    <w:basedOn w:val="Policepardfaut"/>
    <w:uiPriority w:val="99"/>
    <w:semiHidden/>
    <w:unhideWhenUsed/>
    <w:rsid w:val="00662E4A"/>
    <w:rPr>
      <w:vertAlign w:val="superscript"/>
    </w:rPr>
  </w:style>
  <w:style w:type="paragraph" w:customStyle="1" w:styleId="paragraph">
    <w:name w:val="paragraph"/>
    <w:basedOn w:val="Normal"/>
    <w:rsid w:val="00DD5E36"/>
    <w:pPr>
      <w:spacing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Policepardfaut"/>
    <w:rsid w:val="00DD5E36"/>
  </w:style>
  <w:style w:type="character" w:customStyle="1" w:styleId="eop">
    <w:name w:val="eop"/>
    <w:basedOn w:val="Policepardfaut"/>
    <w:rsid w:val="00DD5E36"/>
  </w:style>
  <w:style w:type="paragraph" w:customStyle="1" w:styleId="Code">
    <w:name w:val="Code"/>
    <w:basedOn w:val="PrformatHTML"/>
    <w:qFormat/>
    <w:rsid w:val="00461463"/>
    <w:pPr>
      <w:pBdr>
        <w:top w:val="single" w:sz="4" w:space="1" w:color="auto"/>
        <w:left w:val="single" w:sz="4" w:space="4" w:color="auto"/>
        <w:bottom w:val="single" w:sz="4" w:space="1" w:color="auto"/>
        <w:right w:val="single" w:sz="4" w:space="4" w:color="auto"/>
      </w:pBdr>
      <w:shd w:val="clear" w:color="auto" w:fill="FFF2CC" w:themeFill="accent4" w:themeFillTint="33"/>
      <w:ind w:left="360"/>
    </w:pPr>
    <w:rPr>
      <w:rFonts w:ascii="Consolas" w:hAnsi="Consolas"/>
      <w:color w:val="000000"/>
      <w:sz w:val="22"/>
      <w:szCs w:val="22"/>
      <w:lang w:val="en-US"/>
    </w:rPr>
  </w:style>
  <w:style w:type="character" w:customStyle="1" w:styleId="ui-provider">
    <w:name w:val="ui-provider"/>
    <w:basedOn w:val="Policepardfaut"/>
    <w:rsid w:val="00163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461156">
      <w:marLeft w:val="0"/>
      <w:marRight w:val="0"/>
      <w:marTop w:val="0"/>
      <w:marBottom w:val="0"/>
      <w:divBdr>
        <w:top w:val="none" w:sz="0" w:space="0" w:color="auto"/>
        <w:left w:val="none" w:sz="0" w:space="0" w:color="auto"/>
        <w:bottom w:val="none" w:sz="0" w:space="0" w:color="auto"/>
        <w:right w:val="none" w:sz="0" w:space="0" w:color="auto"/>
      </w:divBdr>
    </w:div>
    <w:div w:id="259722678">
      <w:bodyDiv w:val="1"/>
      <w:marLeft w:val="0"/>
      <w:marRight w:val="0"/>
      <w:marTop w:val="0"/>
      <w:marBottom w:val="0"/>
      <w:divBdr>
        <w:top w:val="none" w:sz="0" w:space="0" w:color="auto"/>
        <w:left w:val="none" w:sz="0" w:space="0" w:color="auto"/>
        <w:bottom w:val="none" w:sz="0" w:space="0" w:color="auto"/>
        <w:right w:val="none" w:sz="0" w:space="0" w:color="auto"/>
      </w:divBdr>
    </w:div>
    <w:div w:id="665060141">
      <w:marLeft w:val="0"/>
      <w:marRight w:val="0"/>
      <w:marTop w:val="0"/>
      <w:marBottom w:val="0"/>
      <w:divBdr>
        <w:top w:val="none" w:sz="0" w:space="0" w:color="auto"/>
        <w:left w:val="none" w:sz="0" w:space="0" w:color="auto"/>
        <w:bottom w:val="none" w:sz="0" w:space="0" w:color="auto"/>
        <w:right w:val="none" w:sz="0" w:space="0" w:color="auto"/>
      </w:divBdr>
    </w:div>
    <w:div w:id="756559136">
      <w:bodyDiv w:val="1"/>
      <w:marLeft w:val="0"/>
      <w:marRight w:val="0"/>
      <w:marTop w:val="0"/>
      <w:marBottom w:val="0"/>
      <w:divBdr>
        <w:top w:val="none" w:sz="0" w:space="0" w:color="auto"/>
        <w:left w:val="none" w:sz="0" w:space="0" w:color="auto"/>
        <w:bottom w:val="none" w:sz="0" w:space="0" w:color="auto"/>
        <w:right w:val="none" w:sz="0" w:space="0" w:color="auto"/>
      </w:divBdr>
    </w:div>
    <w:div w:id="765425159">
      <w:bodyDiv w:val="1"/>
      <w:marLeft w:val="0"/>
      <w:marRight w:val="0"/>
      <w:marTop w:val="0"/>
      <w:marBottom w:val="0"/>
      <w:divBdr>
        <w:top w:val="none" w:sz="0" w:space="0" w:color="auto"/>
        <w:left w:val="none" w:sz="0" w:space="0" w:color="auto"/>
        <w:bottom w:val="none" w:sz="0" w:space="0" w:color="auto"/>
        <w:right w:val="none" w:sz="0" w:space="0" w:color="auto"/>
      </w:divBdr>
      <w:divsChild>
        <w:div w:id="2086871654">
          <w:marLeft w:val="0"/>
          <w:marRight w:val="0"/>
          <w:marTop w:val="0"/>
          <w:marBottom w:val="0"/>
          <w:divBdr>
            <w:top w:val="none" w:sz="0" w:space="0" w:color="auto"/>
            <w:left w:val="none" w:sz="0" w:space="0" w:color="auto"/>
            <w:bottom w:val="none" w:sz="0" w:space="0" w:color="auto"/>
            <w:right w:val="none" w:sz="0" w:space="0" w:color="auto"/>
          </w:divBdr>
          <w:divsChild>
            <w:div w:id="18888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81272">
      <w:bodyDiv w:val="1"/>
      <w:marLeft w:val="0"/>
      <w:marRight w:val="0"/>
      <w:marTop w:val="0"/>
      <w:marBottom w:val="0"/>
      <w:divBdr>
        <w:top w:val="none" w:sz="0" w:space="0" w:color="auto"/>
        <w:left w:val="none" w:sz="0" w:space="0" w:color="auto"/>
        <w:bottom w:val="none" w:sz="0" w:space="0" w:color="auto"/>
        <w:right w:val="none" w:sz="0" w:space="0" w:color="auto"/>
      </w:divBdr>
      <w:divsChild>
        <w:div w:id="1474568519">
          <w:marLeft w:val="0"/>
          <w:marRight w:val="0"/>
          <w:marTop w:val="0"/>
          <w:marBottom w:val="0"/>
          <w:divBdr>
            <w:top w:val="none" w:sz="0" w:space="0" w:color="auto"/>
            <w:left w:val="none" w:sz="0" w:space="0" w:color="auto"/>
            <w:bottom w:val="none" w:sz="0" w:space="0" w:color="auto"/>
            <w:right w:val="none" w:sz="0" w:space="0" w:color="auto"/>
          </w:divBdr>
          <w:divsChild>
            <w:div w:id="21093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4362">
      <w:bodyDiv w:val="1"/>
      <w:marLeft w:val="0"/>
      <w:marRight w:val="0"/>
      <w:marTop w:val="0"/>
      <w:marBottom w:val="0"/>
      <w:divBdr>
        <w:top w:val="none" w:sz="0" w:space="0" w:color="auto"/>
        <w:left w:val="none" w:sz="0" w:space="0" w:color="auto"/>
        <w:bottom w:val="none" w:sz="0" w:space="0" w:color="auto"/>
        <w:right w:val="none" w:sz="0" w:space="0" w:color="auto"/>
      </w:divBdr>
      <w:divsChild>
        <w:div w:id="822308893">
          <w:marLeft w:val="0"/>
          <w:marRight w:val="0"/>
          <w:marTop w:val="0"/>
          <w:marBottom w:val="0"/>
          <w:divBdr>
            <w:top w:val="none" w:sz="0" w:space="0" w:color="auto"/>
            <w:left w:val="none" w:sz="0" w:space="0" w:color="auto"/>
            <w:bottom w:val="none" w:sz="0" w:space="0" w:color="auto"/>
            <w:right w:val="none" w:sz="0" w:space="0" w:color="auto"/>
          </w:divBdr>
          <w:divsChild>
            <w:div w:id="3183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4662">
      <w:bodyDiv w:val="1"/>
      <w:marLeft w:val="0"/>
      <w:marRight w:val="0"/>
      <w:marTop w:val="0"/>
      <w:marBottom w:val="0"/>
      <w:divBdr>
        <w:top w:val="none" w:sz="0" w:space="0" w:color="auto"/>
        <w:left w:val="none" w:sz="0" w:space="0" w:color="auto"/>
        <w:bottom w:val="none" w:sz="0" w:space="0" w:color="auto"/>
        <w:right w:val="none" w:sz="0" w:space="0" w:color="auto"/>
      </w:divBdr>
    </w:div>
    <w:div w:id="1279526648">
      <w:bodyDiv w:val="1"/>
      <w:marLeft w:val="0"/>
      <w:marRight w:val="0"/>
      <w:marTop w:val="0"/>
      <w:marBottom w:val="0"/>
      <w:divBdr>
        <w:top w:val="none" w:sz="0" w:space="0" w:color="auto"/>
        <w:left w:val="none" w:sz="0" w:space="0" w:color="auto"/>
        <w:bottom w:val="none" w:sz="0" w:space="0" w:color="auto"/>
        <w:right w:val="none" w:sz="0" w:space="0" w:color="auto"/>
      </w:divBdr>
      <w:divsChild>
        <w:div w:id="1126581989">
          <w:marLeft w:val="0"/>
          <w:marRight w:val="0"/>
          <w:marTop w:val="0"/>
          <w:marBottom w:val="0"/>
          <w:divBdr>
            <w:top w:val="none" w:sz="0" w:space="0" w:color="auto"/>
            <w:left w:val="none" w:sz="0" w:space="0" w:color="auto"/>
            <w:bottom w:val="none" w:sz="0" w:space="0" w:color="auto"/>
            <w:right w:val="none" w:sz="0" w:space="0" w:color="auto"/>
          </w:divBdr>
          <w:divsChild>
            <w:div w:id="1067800546">
              <w:marLeft w:val="0"/>
              <w:marRight w:val="0"/>
              <w:marTop w:val="0"/>
              <w:marBottom w:val="0"/>
              <w:divBdr>
                <w:top w:val="none" w:sz="0" w:space="0" w:color="auto"/>
                <w:left w:val="none" w:sz="0" w:space="0" w:color="auto"/>
                <w:bottom w:val="none" w:sz="0" w:space="0" w:color="auto"/>
                <w:right w:val="none" w:sz="0" w:space="0" w:color="auto"/>
              </w:divBdr>
            </w:div>
            <w:div w:id="332495221">
              <w:marLeft w:val="0"/>
              <w:marRight w:val="0"/>
              <w:marTop w:val="0"/>
              <w:marBottom w:val="0"/>
              <w:divBdr>
                <w:top w:val="none" w:sz="0" w:space="0" w:color="auto"/>
                <w:left w:val="none" w:sz="0" w:space="0" w:color="auto"/>
                <w:bottom w:val="none" w:sz="0" w:space="0" w:color="auto"/>
                <w:right w:val="none" w:sz="0" w:space="0" w:color="auto"/>
              </w:divBdr>
            </w:div>
            <w:div w:id="966743716">
              <w:marLeft w:val="0"/>
              <w:marRight w:val="0"/>
              <w:marTop w:val="0"/>
              <w:marBottom w:val="0"/>
              <w:divBdr>
                <w:top w:val="none" w:sz="0" w:space="0" w:color="auto"/>
                <w:left w:val="none" w:sz="0" w:space="0" w:color="auto"/>
                <w:bottom w:val="none" w:sz="0" w:space="0" w:color="auto"/>
                <w:right w:val="none" w:sz="0" w:space="0" w:color="auto"/>
              </w:divBdr>
            </w:div>
            <w:div w:id="1839155139">
              <w:marLeft w:val="0"/>
              <w:marRight w:val="0"/>
              <w:marTop w:val="0"/>
              <w:marBottom w:val="0"/>
              <w:divBdr>
                <w:top w:val="none" w:sz="0" w:space="0" w:color="auto"/>
                <w:left w:val="none" w:sz="0" w:space="0" w:color="auto"/>
                <w:bottom w:val="none" w:sz="0" w:space="0" w:color="auto"/>
                <w:right w:val="none" w:sz="0" w:space="0" w:color="auto"/>
              </w:divBdr>
            </w:div>
            <w:div w:id="330329941">
              <w:marLeft w:val="0"/>
              <w:marRight w:val="0"/>
              <w:marTop w:val="0"/>
              <w:marBottom w:val="0"/>
              <w:divBdr>
                <w:top w:val="none" w:sz="0" w:space="0" w:color="auto"/>
                <w:left w:val="none" w:sz="0" w:space="0" w:color="auto"/>
                <w:bottom w:val="none" w:sz="0" w:space="0" w:color="auto"/>
                <w:right w:val="none" w:sz="0" w:space="0" w:color="auto"/>
              </w:divBdr>
            </w:div>
            <w:div w:id="827748280">
              <w:marLeft w:val="0"/>
              <w:marRight w:val="0"/>
              <w:marTop w:val="0"/>
              <w:marBottom w:val="0"/>
              <w:divBdr>
                <w:top w:val="none" w:sz="0" w:space="0" w:color="auto"/>
                <w:left w:val="none" w:sz="0" w:space="0" w:color="auto"/>
                <w:bottom w:val="none" w:sz="0" w:space="0" w:color="auto"/>
                <w:right w:val="none" w:sz="0" w:space="0" w:color="auto"/>
              </w:divBdr>
            </w:div>
            <w:div w:id="74210531">
              <w:marLeft w:val="0"/>
              <w:marRight w:val="0"/>
              <w:marTop w:val="0"/>
              <w:marBottom w:val="0"/>
              <w:divBdr>
                <w:top w:val="none" w:sz="0" w:space="0" w:color="auto"/>
                <w:left w:val="none" w:sz="0" w:space="0" w:color="auto"/>
                <w:bottom w:val="none" w:sz="0" w:space="0" w:color="auto"/>
                <w:right w:val="none" w:sz="0" w:space="0" w:color="auto"/>
              </w:divBdr>
            </w:div>
            <w:div w:id="538906578">
              <w:marLeft w:val="0"/>
              <w:marRight w:val="0"/>
              <w:marTop w:val="0"/>
              <w:marBottom w:val="0"/>
              <w:divBdr>
                <w:top w:val="none" w:sz="0" w:space="0" w:color="auto"/>
                <w:left w:val="none" w:sz="0" w:space="0" w:color="auto"/>
                <w:bottom w:val="none" w:sz="0" w:space="0" w:color="auto"/>
                <w:right w:val="none" w:sz="0" w:space="0" w:color="auto"/>
              </w:divBdr>
            </w:div>
            <w:div w:id="1916015022">
              <w:marLeft w:val="0"/>
              <w:marRight w:val="0"/>
              <w:marTop w:val="0"/>
              <w:marBottom w:val="0"/>
              <w:divBdr>
                <w:top w:val="none" w:sz="0" w:space="0" w:color="auto"/>
                <w:left w:val="none" w:sz="0" w:space="0" w:color="auto"/>
                <w:bottom w:val="none" w:sz="0" w:space="0" w:color="auto"/>
                <w:right w:val="none" w:sz="0" w:space="0" w:color="auto"/>
              </w:divBdr>
            </w:div>
            <w:div w:id="1232543990">
              <w:marLeft w:val="0"/>
              <w:marRight w:val="0"/>
              <w:marTop w:val="0"/>
              <w:marBottom w:val="0"/>
              <w:divBdr>
                <w:top w:val="none" w:sz="0" w:space="0" w:color="auto"/>
                <w:left w:val="none" w:sz="0" w:space="0" w:color="auto"/>
                <w:bottom w:val="none" w:sz="0" w:space="0" w:color="auto"/>
                <w:right w:val="none" w:sz="0" w:space="0" w:color="auto"/>
              </w:divBdr>
            </w:div>
            <w:div w:id="2095276313">
              <w:marLeft w:val="0"/>
              <w:marRight w:val="0"/>
              <w:marTop w:val="0"/>
              <w:marBottom w:val="0"/>
              <w:divBdr>
                <w:top w:val="none" w:sz="0" w:space="0" w:color="auto"/>
                <w:left w:val="none" w:sz="0" w:space="0" w:color="auto"/>
                <w:bottom w:val="none" w:sz="0" w:space="0" w:color="auto"/>
                <w:right w:val="none" w:sz="0" w:space="0" w:color="auto"/>
              </w:divBdr>
            </w:div>
            <w:div w:id="2382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3656">
      <w:bodyDiv w:val="1"/>
      <w:marLeft w:val="0"/>
      <w:marRight w:val="0"/>
      <w:marTop w:val="0"/>
      <w:marBottom w:val="0"/>
      <w:divBdr>
        <w:top w:val="none" w:sz="0" w:space="0" w:color="auto"/>
        <w:left w:val="none" w:sz="0" w:space="0" w:color="auto"/>
        <w:bottom w:val="none" w:sz="0" w:space="0" w:color="auto"/>
        <w:right w:val="none" w:sz="0" w:space="0" w:color="auto"/>
      </w:divBdr>
    </w:div>
    <w:div w:id="1293095019">
      <w:marLeft w:val="0"/>
      <w:marRight w:val="0"/>
      <w:marTop w:val="0"/>
      <w:marBottom w:val="0"/>
      <w:divBdr>
        <w:top w:val="none" w:sz="0" w:space="0" w:color="auto"/>
        <w:left w:val="none" w:sz="0" w:space="0" w:color="auto"/>
        <w:bottom w:val="none" w:sz="0" w:space="0" w:color="auto"/>
        <w:right w:val="none" w:sz="0" w:space="0" w:color="auto"/>
      </w:divBdr>
    </w:div>
    <w:div w:id="1298729322">
      <w:marLeft w:val="0"/>
      <w:marRight w:val="0"/>
      <w:marTop w:val="0"/>
      <w:marBottom w:val="0"/>
      <w:divBdr>
        <w:top w:val="none" w:sz="0" w:space="0" w:color="auto"/>
        <w:left w:val="none" w:sz="0" w:space="0" w:color="auto"/>
        <w:bottom w:val="none" w:sz="0" w:space="0" w:color="auto"/>
        <w:right w:val="none" w:sz="0" w:space="0" w:color="auto"/>
      </w:divBdr>
    </w:div>
    <w:div w:id="1306357735">
      <w:bodyDiv w:val="1"/>
      <w:marLeft w:val="0"/>
      <w:marRight w:val="0"/>
      <w:marTop w:val="0"/>
      <w:marBottom w:val="0"/>
      <w:divBdr>
        <w:top w:val="none" w:sz="0" w:space="0" w:color="auto"/>
        <w:left w:val="none" w:sz="0" w:space="0" w:color="auto"/>
        <w:bottom w:val="none" w:sz="0" w:space="0" w:color="auto"/>
        <w:right w:val="none" w:sz="0" w:space="0" w:color="auto"/>
      </w:divBdr>
      <w:divsChild>
        <w:div w:id="1198811913">
          <w:marLeft w:val="0"/>
          <w:marRight w:val="0"/>
          <w:marTop w:val="0"/>
          <w:marBottom w:val="0"/>
          <w:divBdr>
            <w:top w:val="none" w:sz="0" w:space="0" w:color="auto"/>
            <w:left w:val="none" w:sz="0" w:space="0" w:color="auto"/>
            <w:bottom w:val="none" w:sz="0" w:space="0" w:color="auto"/>
            <w:right w:val="none" w:sz="0" w:space="0" w:color="auto"/>
          </w:divBdr>
          <w:divsChild>
            <w:div w:id="1083990877">
              <w:marLeft w:val="0"/>
              <w:marRight w:val="0"/>
              <w:marTop w:val="0"/>
              <w:marBottom w:val="0"/>
              <w:divBdr>
                <w:top w:val="none" w:sz="0" w:space="0" w:color="auto"/>
                <w:left w:val="none" w:sz="0" w:space="0" w:color="auto"/>
                <w:bottom w:val="none" w:sz="0" w:space="0" w:color="auto"/>
                <w:right w:val="none" w:sz="0" w:space="0" w:color="auto"/>
              </w:divBdr>
            </w:div>
            <w:div w:id="196624577">
              <w:marLeft w:val="0"/>
              <w:marRight w:val="0"/>
              <w:marTop w:val="0"/>
              <w:marBottom w:val="0"/>
              <w:divBdr>
                <w:top w:val="none" w:sz="0" w:space="0" w:color="auto"/>
                <w:left w:val="none" w:sz="0" w:space="0" w:color="auto"/>
                <w:bottom w:val="none" w:sz="0" w:space="0" w:color="auto"/>
                <w:right w:val="none" w:sz="0" w:space="0" w:color="auto"/>
              </w:divBdr>
            </w:div>
            <w:div w:id="1403798917">
              <w:marLeft w:val="0"/>
              <w:marRight w:val="0"/>
              <w:marTop w:val="0"/>
              <w:marBottom w:val="0"/>
              <w:divBdr>
                <w:top w:val="none" w:sz="0" w:space="0" w:color="auto"/>
                <w:left w:val="none" w:sz="0" w:space="0" w:color="auto"/>
                <w:bottom w:val="none" w:sz="0" w:space="0" w:color="auto"/>
                <w:right w:val="none" w:sz="0" w:space="0" w:color="auto"/>
              </w:divBdr>
            </w:div>
            <w:div w:id="672149382">
              <w:marLeft w:val="0"/>
              <w:marRight w:val="0"/>
              <w:marTop w:val="0"/>
              <w:marBottom w:val="0"/>
              <w:divBdr>
                <w:top w:val="none" w:sz="0" w:space="0" w:color="auto"/>
                <w:left w:val="none" w:sz="0" w:space="0" w:color="auto"/>
                <w:bottom w:val="none" w:sz="0" w:space="0" w:color="auto"/>
                <w:right w:val="none" w:sz="0" w:space="0" w:color="auto"/>
              </w:divBdr>
            </w:div>
            <w:div w:id="739207178">
              <w:marLeft w:val="0"/>
              <w:marRight w:val="0"/>
              <w:marTop w:val="0"/>
              <w:marBottom w:val="0"/>
              <w:divBdr>
                <w:top w:val="none" w:sz="0" w:space="0" w:color="auto"/>
                <w:left w:val="none" w:sz="0" w:space="0" w:color="auto"/>
                <w:bottom w:val="none" w:sz="0" w:space="0" w:color="auto"/>
                <w:right w:val="none" w:sz="0" w:space="0" w:color="auto"/>
              </w:divBdr>
            </w:div>
            <w:div w:id="1736393968">
              <w:marLeft w:val="0"/>
              <w:marRight w:val="0"/>
              <w:marTop w:val="0"/>
              <w:marBottom w:val="0"/>
              <w:divBdr>
                <w:top w:val="none" w:sz="0" w:space="0" w:color="auto"/>
                <w:left w:val="none" w:sz="0" w:space="0" w:color="auto"/>
                <w:bottom w:val="none" w:sz="0" w:space="0" w:color="auto"/>
                <w:right w:val="none" w:sz="0" w:space="0" w:color="auto"/>
              </w:divBdr>
            </w:div>
            <w:div w:id="1241677620">
              <w:marLeft w:val="0"/>
              <w:marRight w:val="0"/>
              <w:marTop w:val="0"/>
              <w:marBottom w:val="0"/>
              <w:divBdr>
                <w:top w:val="none" w:sz="0" w:space="0" w:color="auto"/>
                <w:left w:val="none" w:sz="0" w:space="0" w:color="auto"/>
                <w:bottom w:val="none" w:sz="0" w:space="0" w:color="auto"/>
                <w:right w:val="none" w:sz="0" w:space="0" w:color="auto"/>
              </w:divBdr>
            </w:div>
            <w:div w:id="631792778">
              <w:marLeft w:val="0"/>
              <w:marRight w:val="0"/>
              <w:marTop w:val="0"/>
              <w:marBottom w:val="0"/>
              <w:divBdr>
                <w:top w:val="none" w:sz="0" w:space="0" w:color="auto"/>
                <w:left w:val="none" w:sz="0" w:space="0" w:color="auto"/>
                <w:bottom w:val="none" w:sz="0" w:space="0" w:color="auto"/>
                <w:right w:val="none" w:sz="0" w:space="0" w:color="auto"/>
              </w:divBdr>
            </w:div>
            <w:div w:id="966543647">
              <w:marLeft w:val="0"/>
              <w:marRight w:val="0"/>
              <w:marTop w:val="0"/>
              <w:marBottom w:val="0"/>
              <w:divBdr>
                <w:top w:val="none" w:sz="0" w:space="0" w:color="auto"/>
                <w:left w:val="none" w:sz="0" w:space="0" w:color="auto"/>
                <w:bottom w:val="none" w:sz="0" w:space="0" w:color="auto"/>
                <w:right w:val="none" w:sz="0" w:space="0" w:color="auto"/>
              </w:divBdr>
            </w:div>
            <w:div w:id="1209336433">
              <w:marLeft w:val="0"/>
              <w:marRight w:val="0"/>
              <w:marTop w:val="0"/>
              <w:marBottom w:val="0"/>
              <w:divBdr>
                <w:top w:val="none" w:sz="0" w:space="0" w:color="auto"/>
                <w:left w:val="none" w:sz="0" w:space="0" w:color="auto"/>
                <w:bottom w:val="none" w:sz="0" w:space="0" w:color="auto"/>
                <w:right w:val="none" w:sz="0" w:space="0" w:color="auto"/>
              </w:divBdr>
            </w:div>
            <w:div w:id="562179913">
              <w:marLeft w:val="0"/>
              <w:marRight w:val="0"/>
              <w:marTop w:val="0"/>
              <w:marBottom w:val="0"/>
              <w:divBdr>
                <w:top w:val="none" w:sz="0" w:space="0" w:color="auto"/>
                <w:left w:val="none" w:sz="0" w:space="0" w:color="auto"/>
                <w:bottom w:val="none" w:sz="0" w:space="0" w:color="auto"/>
                <w:right w:val="none" w:sz="0" w:space="0" w:color="auto"/>
              </w:divBdr>
            </w:div>
            <w:div w:id="443576984">
              <w:marLeft w:val="0"/>
              <w:marRight w:val="0"/>
              <w:marTop w:val="0"/>
              <w:marBottom w:val="0"/>
              <w:divBdr>
                <w:top w:val="none" w:sz="0" w:space="0" w:color="auto"/>
                <w:left w:val="none" w:sz="0" w:space="0" w:color="auto"/>
                <w:bottom w:val="none" w:sz="0" w:space="0" w:color="auto"/>
                <w:right w:val="none" w:sz="0" w:space="0" w:color="auto"/>
              </w:divBdr>
            </w:div>
            <w:div w:id="1226602179">
              <w:marLeft w:val="0"/>
              <w:marRight w:val="0"/>
              <w:marTop w:val="0"/>
              <w:marBottom w:val="0"/>
              <w:divBdr>
                <w:top w:val="none" w:sz="0" w:space="0" w:color="auto"/>
                <w:left w:val="none" w:sz="0" w:space="0" w:color="auto"/>
                <w:bottom w:val="none" w:sz="0" w:space="0" w:color="auto"/>
                <w:right w:val="none" w:sz="0" w:space="0" w:color="auto"/>
              </w:divBdr>
            </w:div>
            <w:div w:id="1190534712">
              <w:marLeft w:val="0"/>
              <w:marRight w:val="0"/>
              <w:marTop w:val="0"/>
              <w:marBottom w:val="0"/>
              <w:divBdr>
                <w:top w:val="none" w:sz="0" w:space="0" w:color="auto"/>
                <w:left w:val="none" w:sz="0" w:space="0" w:color="auto"/>
                <w:bottom w:val="none" w:sz="0" w:space="0" w:color="auto"/>
                <w:right w:val="none" w:sz="0" w:space="0" w:color="auto"/>
              </w:divBdr>
            </w:div>
            <w:div w:id="1352684382">
              <w:marLeft w:val="0"/>
              <w:marRight w:val="0"/>
              <w:marTop w:val="0"/>
              <w:marBottom w:val="0"/>
              <w:divBdr>
                <w:top w:val="none" w:sz="0" w:space="0" w:color="auto"/>
                <w:left w:val="none" w:sz="0" w:space="0" w:color="auto"/>
                <w:bottom w:val="none" w:sz="0" w:space="0" w:color="auto"/>
                <w:right w:val="none" w:sz="0" w:space="0" w:color="auto"/>
              </w:divBdr>
            </w:div>
            <w:div w:id="1336035539">
              <w:marLeft w:val="0"/>
              <w:marRight w:val="0"/>
              <w:marTop w:val="0"/>
              <w:marBottom w:val="0"/>
              <w:divBdr>
                <w:top w:val="none" w:sz="0" w:space="0" w:color="auto"/>
                <w:left w:val="none" w:sz="0" w:space="0" w:color="auto"/>
                <w:bottom w:val="none" w:sz="0" w:space="0" w:color="auto"/>
                <w:right w:val="none" w:sz="0" w:space="0" w:color="auto"/>
              </w:divBdr>
            </w:div>
            <w:div w:id="1806194295">
              <w:marLeft w:val="0"/>
              <w:marRight w:val="0"/>
              <w:marTop w:val="0"/>
              <w:marBottom w:val="0"/>
              <w:divBdr>
                <w:top w:val="none" w:sz="0" w:space="0" w:color="auto"/>
                <w:left w:val="none" w:sz="0" w:space="0" w:color="auto"/>
                <w:bottom w:val="none" w:sz="0" w:space="0" w:color="auto"/>
                <w:right w:val="none" w:sz="0" w:space="0" w:color="auto"/>
              </w:divBdr>
            </w:div>
            <w:div w:id="950236745">
              <w:marLeft w:val="0"/>
              <w:marRight w:val="0"/>
              <w:marTop w:val="0"/>
              <w:marBottom w:val="0"/>
              <w:divBdr>
                <w:top w:val="none" w:sz="0" w:space="0" w:color="auto"/>
                <w:left w:val="none" w:sz="0" w:space="0" w:color="auto"/>
                <w:bottom w:val="none" w:sz="0" w:space="0" w:color="auto"/>
                <w:right w:val="none" w:sz="0" w:space="0" w:color="auto"/>
              </w:divBdr>
            </w:div>
            <w:div w:id="1937519797">
              <w:marLeft w:val="0"/>
              <w:marRight w:val="0"/>
              <w:marTop w:val="0"/>
              <w:marBottom w:val="0"/>
              <w:divBdr>
                <w:top w:val="none" w:sz="0" w:space="0" w:color="auto"/>
                <w:left w:val="none" w:sz="0" w:space="0" w:color="auto"/>
                <w:bottom w:val="none" w:sz="0" w:space="0" w:color="auto"/>
                <w:right w:val="none" w:sz="0" w:space="0" w:color="auto"/>
              </w:divBdr>
            </w:div>
            <w:div w:id="687416255">
              <w:marLeft w:val="0"/>
              <w:marRight w:val="0"/>
              <w:marTop w:val="0"/>
              <w:marBottom w:val="0"/>
              <w:divBdr>
                <w:top w:val="none" w:sz="0" w:space="0" w:color="auto"/>
                <w:left w:val="none" w:sz="0" w:space="0" w:color="auto"/>
                <w:bottom w:val="none" w:sz="0" w:space="0" w:color="auto"/>
                <w:right w:val="none" w:sz="0" w:space="0" w:color="auto"/>
              </w:divBdr>
            </w:div>
            <w:div w:id="1695112724">
              <w:marLeft w:val="0"/>
              <w:marRight w:val="0"/>
              <w:marTop w:val="0"/>
              <w:marBottom w:val="0"/>
              <w:divBdr>
                <w:top w:val="none" w:sz="0" w:space="0" w:color="auto"/>
                <w:left w:val="none" w:sz="0" w:space="0" w:color="auto"/>
                <w:bottom w:val="none" w:sz="0" w:space="0" w:color="auto"/>
                <w:right w:val="none" w:sz="0" w:space="0" w:color="auto"/>
              </w:divBdr>
            </w:div>
            <w:div w:id="978917445">
              <w:marLeft w:val="0"/>
              <w:marRight w:val="0"/>
              <w:marTop w:val="0"/>
              <w:marBottom w:val="0"/>
              <w:divBdr>
                <w:top w:val="none" w:sz="0" w:space="0" w:color="auto"/>
                <w:left w:val="none" w:sz="0" w:space="0" w:color="auto"/>
                <w:bottom w:val="none" w:sz="0" w:space="0" w:color="auto"/>
                <w:right w:val="none" w:sz="0" w:space="0" w:color="auto"/>
              </w:divBdr>
            </w:div>
            <w:div w:id="38098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8727">
      <w:bodyDiv w:val="1"/>
      <w:marLeft w:val="0"/>
      <w:marRight w:val="0"/>
      <w:marTop w:val="0"/>
      <w:marBottom w:val="0"/>
      <w:divBdr>
        <w:top w:val="none" w:sz="0" w:space="0" w:color="auto"/>
        <w:left w:val="none" w:sz="0" w:space="0" w:color="auto"/>
        <w:bottom w:val="none" w:sz="0" w:space="0" w:color="auto"/>
        <w:right w:val="none" w:sz="0" w:space="0" w:color="auto"/>
      </w:divBdr>
      <w:divsChild>
        <w:div w:id="236401753">
          <w:marLeft w:val="0"/>
          <w:marRight w:val="0"/>
          <w:marTop w:val="0"/>
          <w:marBottom w:val="0"/>
          <w:divBdr>
            <w:top w:val="none" w:sz="0" w:space="0" w:color="auto"/>
            <w:left w:val="none" w:sz="0" w:space="0" w:color="auto"/>
            <w:bottom w:val="none" w:sz="0" w:space="0" w:color="auto"/>
            <w:right w:val="none" w:sz="0" w:space="0" w:color="auto"/>
          </w:divBdr>
          <w:divsChild>
            <w:div w:id="6474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1480">
      <w:marLeft w:val="0"/>
      <w:marRight w:val="0"/>
      <w:marTop w:val="0"/>
      <w:marBottom w:val="0"/>
      <w:divBdr>
        <w:top w:val="none" w:sz="0" w:space="0" w:color="auto"/>
        <w:left w:val="none" w:sz="0" w:space="0" w:color="auto"/>
        <w:bottom w:val="none" w:sz="0" w:space="0" w:color="auto"/>
        <w:right w:val="none" w:sz="0" w:space="0" w:color="auto"/>
      </w:divBdr>
    </w:div>
    <w:div w:id="1385370278">
      <w:marLeft w:val="0"/>
      <w:marRight w:val="0"/>
      <w:marTop w:val="0"/>
      <w:marBottom w:val="0"/>
      <w:divBdr>
        <w:top w:val="none" w:sz="0" w:space="0" w:color="auto"/>
        <w:left w:val="none" w:sz="0" w:space="0" w:color="auto"/>
        <w:bottom w:val="none" w:sz="0" w:space="0" w:color="auto"/>
        <w:right w:val="none" w:sz="0" w:space="0" w:color="auto"/>
      </w:divBdr>
    </w:div>
    <w:div w:id="1557469632">
      <w:marLeft w:val="0"/>
      <w:marRight w:val="0"/>
      <w:marTop w:val="0"/>
      <w:marBottom w:val="0"/>
      <w:divBdr>
        <w:top w:val="none" w:sz="0" w:space="0" w:color="auto"/>
        <w:left w:val="none" w:sz="0" w:space="0" w:color="auto"/>
        <w:bottom w:val="none" w:sz="0" w:space="0" w:color="auto"/>
        <w:right w:val="none" w:sz="0" w:space="0" w:color="auto"/>
      </w:divBdr>
    </w:div>
    <w:div w:id="1565606945">
      <w:marLeft w:val="0"/>
      <w:marRight w:val="0"/>
      <w:marTop w:val="0"/>
      <w:marBottom w:val="0"/>
      <w:divBdr>
        <w:top w:val="none" w:sz="0" w:space="0" w:color="auto"/>
        <w:left w:val="none" w:sz="0" w:space="0" w:color="auto"/>
        <w:bottom w:val="none" w:sz="0" w:space="0" w:color="auto"/>
        <w:right w:val="none" w:sz="0" w:space="0" w:color="auto"/>
      </w:divBdr>
    </w:div>
    <w:div w:id="1889143827">
      <w:marLeft w:val="0"/>
      <w:marRight w:val="0"/>
      <w:marTop w:val="0"/>
      <w:marBottom w:val="0"/>
      <w:divBdr>
        <w:top w:val="none" w:sz="0" w:space="0" w:color="auto"/>
        <w:left w:val="none" w:sz="0" w:space="0" w:color="auto"/>
        <w:bottom w:val="none" w:sz="0" w:space="0" w:color="auto"/>
        <w:right w:val="none" w:sz="0" w:space="0" w:color="auto"/>
      </w:divBdr>
    </w:div>
    <w:div w:id="1954241580">
      <w:bodyDiv w:val="1"/>
      <w:marLeft w:val="0"/>
      <w:marRight w:val="0"/>
      <w:marTop w:val="0"/>
      <w:marBottom w:val="0"/>
      <w:divBdr>
        <w:top w:val="none" w:sz="0" w:space="0" w:color="auto"/>
        <w:left w:val="none" w:sz="0" w:space="0" w:color="auto"/>
        <w:bottom w:val="none" w:sz="0" w:space="0" w:color="auto"/>
        <w:right w:val="none" w:sz="0" w:space="0" w:color="auto"/>
      </w:divBdr>
    </w:div>
    <w:div w:id="208248043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de\OneDrive%20-%20C&#233;gep%20&#201;douard-Montpetit\420_3W6_A21\01_Gestion\A21_3W6_S00_Lab_Instructions.dotx" TargetMode="External"/></Relationships>
</file>

<file path=word/theme/theme1.xml><?xml version="1.0" encoding="utf-8"?>
<a:theme xmlns:a="http://schemas.openxmlformats.org/drawingml/2006/main" name="Badg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4AEAE9FD62D747A26A546E5B1B5735" ma:contentTypeVersion="7" ma:contentTypeDescription="Crée un document." ma:contentTypeScope="" ma:versionID="43b763fe9aa20b7a2976a5e019d82dbf">
  <xsd:schema xmlns:xsd="http://www.w3.org/2001/XMLSchema" xmlns:xs="http://www.w3.org/2001/XMLSchema" xmlns:p="http://schemas.microsoft.com/office/2006/metadata/properties" xmlns:ns2="071933db-0376-4694-9786-b56cb37c4ec2" targetNamespace="http://schemas.microsoft.com/office/2006/metadata/properties" ma:root="true" ma:fieldsID="d5c90ae6c1ec6ed317c9f5feddaf7a33" ns2:_="">
    <xsd:import namespace="071933db-0376-4694-9786-b56cb37c4e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1933db-0376-4694-9786-b56cb37c4e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A06EC-DC03-4D65-AA15-C6B9D68C1E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1933db-0376-4694-9786-b56cb37c4e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36E056-BA2C-4A1F-9580-242C9B36FE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194C16-5FE5-4670-BEC8-3D6DD9380312}">
  <ds:schemaRefs>
    <ds:schemaRef ds:uri="http://schemas.microsoft.com/sharepoint/v3/contenttype/forms"/>
  </ds:schemaRefs>
</ds:datastoreItem>
</file>

<file path=customXml/itemProps4.xml><?xml version="1.0" encoding="utf-8"?>
<ds:datastoreItem xmlns:ds="http://schemas.openxmlformats.org/officeDocument/2006/customXml" ds:itemID="{28D15B86-D92D-420E-A893-C7613CFD0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A21_3W6_S00_Lab_Instructions.dotx</Template>
  <TotalTime>2304</TotalTime>
  <Pages>1</Pages>
  <Words>923</Words>
  <Characters>5080</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valerie.turgeon</dc:creator>
  <cp:keywords/>
  <dc:description/>
  <cp:lastModifiedBy>Dominic Proulx</cp:lastModifiedBy>
  <cp:revision>542</cp:revision>
  <dcterms:created xsi:type="dcterms:W3CDTF">2022-09-13T08:16:00Z</dcterms:created>
  <dcterms:modified xsi:type="dcterms:W3CDTF">2024-06-28T18:41:00Z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0x010100354AEAE9FD62D747A26A546E5B1B5735</vt:lpwstr>
  </property>
</Properties>
</file>